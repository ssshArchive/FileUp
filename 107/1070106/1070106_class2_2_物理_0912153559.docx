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8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015AD0" w:rsidTr="0079466E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3354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5AD0" w:rsidRDefault="007C1C46" w:rsidP="0079466E"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</w:t>
            </w:r>
            <w:r w:rsidR="0079466E"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年級</w:t>
            </w:r>
            <w:r w:rsidR="0079466E">
              <w:rPr>
                <w:b/>
                <w:sz w:val="32"/>
                <w:szCs w:val="32"/>
              </w:rPr>
              <w:t xml:space="preserve">  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基礎物理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(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自然組</w:t>
            </w:r>
            <w:r w:rsidR="0079466E" w:rsidRPr="0079466E">
              <w:rPr>
                <w:rFonts w:hint="eastAsia"/>
                <w:b/>
                <w:sz w:val="32"/>
                <w:szCs w:val="32"/>
              </w:rPr>
              <w:t>)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科預定教學進度表</w:t>
            </w:r>
            <w:r>
              <w:rPr>
                <w:b/>
              </w:rPr>
              <w:t xml:space="preserve">  </w:t>
            </w:r>
            <w:r w:rsidR="0079466E">
              <w:rPr>
                <w:b/>
                <w:sz w:val="20"/>
              </w:rPr>
              <w:t>107.8.23</w:t>
            </w:r>
            <w:r>
              <w:rPr>
                <w:b/>
              </w:rPr>
              <w:t xml:space="preserve">       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15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5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15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日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一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二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三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四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五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466E" w:rsidRDefault="0079466E">
            <w:pPr>
              <w:jc w:val="center"/>
            </w:pPr>
            <w: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56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rPr>
                <w:sz w:val="20"/>
              </w:rPr>
            </w:pP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745"/>
        </w:trPr>
        <w:tc>
          <w:tcPr>
            <w:tcW w:w="61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rPr>
                <w:rFonts w:hint="eastAsi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</w:pP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開學、正式上課、高一二開學複習考試、；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613FD1" w:rsidRDefault="0079466E" w:rsidP="0079466E">
            <w:pPr>
              <w:jc w:val="center"/>
              <w:rPr>
                <w:b/>
                <w:sz w:val="22"/>
              </w:rPr>
            </w:pPr>
            <w:r w:rsidRPr="00613FD1">
              <w:rPr>
                <w:b/>
                <w:sz w:val="22"/>
              </w:rPr>
              <w:t>1-1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 w:rsidRPr="00613FD1">
              <w:rPr>
                <w:b/>
                <w:sz w:val="22"/>
              </w:rPr>
              <w:t>1-2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613FD1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物體的位置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613FD1">
              <w:rPr>
                <w:rFonts w:ascii="標楷體" w:hint="eastAsia"/>
                <w:sz w:val="22"/>
              </w:rPr>
              <w:t>位</w:t>
            </w:r>
            <w:r>
              <w:rPr>
                <w:rFonts w:ascii="標楷體" w:hint="eastAsia"/>
                <w:sz w:val="22"/>
              </w:rPr>
              <w:t>置的變化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0802E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</w:t>
            </w:r>
            <w:r>
              <w:rPr>
                <w:sz w:val="16"/>
              </w:rPr>
              <w:br/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 w:rsidR="000802EE">
              <w:rPr>
                <w:sz w:val="16"/>
              </w:rPr>
              <w:t xml:space="preserve"> 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613FD1" w:rsidRDefault="0079466E" w:rsidP="0079466E">
            <w:pPr>
              <w:jc w:val="center"/>
              <w:rPr>
                <w:b/>
                <w:sz w:val="22"/>
              </w:rPr>
            </w:pPr>
            <w:r w:rsidRPr="00613FD1">
              <w:rPr>
                <w:b/>
                <w:sz w:val="22"/>
              </w:rPr>
              <w:t>1-3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 w:rsidRPr="00613FD1">
              <w:rPr>
                <w:b/>
                <w:sz w:val="22"/>
              </w:rPr>
              <w:t>1-4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613FD1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613FD1">
              <w:rPr>
                <w:rFonts w:ascii="標楷體" w:hint="eastAsia"/>
                <w:sz w:val="22"/>
              </w:rPr>
              <w:t>速度與速率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613FD1">
              <w:rPr>
                <w:rFonts w:ascii="標楷體" w:hint="eastAsia"/>
                <w:sz w:val="22"/>
              </w:rPr>
              <w:t>加速度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0802EE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 w:rsidR="000802EE">
              <w:rPr>
                <w:sz w:val="16"/>
              </w:rPr>
              <w:t>期初六大科教學研究會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 w:rsidR="000802EE">
              <w:t xml:space="preserve"> 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1-5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1-6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運動狀態與時間關係圖</w:t>
            </w:r>
          </w:p>
          <w:p w:rsidR="0079466E" w:rsidRPr="00613FD1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等加速度運動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0802E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2-1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平面向量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平面運動的敘述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2-3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水平拋射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斜向</w:t>
            </w:r>
            <w:r w:rsidRPr="00485C00">
              <w:rPr>
                <w:rFonts w:ascii="標楷體" w:hint="eastAsia"/>
                <w:sz w:val="20"/>
                <w:szCs w:val="20"/>
              </w:rPr>
              <w:t>拋體運動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第一次期中考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3-1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力的測量與虎克定律</w:t>
            </w:r>
          </w:p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力的合成與分解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6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 w:rsidR="000802EE">
              <w:rPr>
                <w:sz w:val="16"/>
              </w:rPr>
              <w:t>優良學生投票、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3-2</w:t>
            </w:r>
          </w:p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750263">
              <w:rPr>
                <w:rFonts w:ascii="標楷體" w:hint="eastAsia"/>
                <w:sz w:val="20"/>
                <w:szCs w:val="20"/>
              </w:rPr>
              <w:t>力的合成與分解</w:t>
            </w:r>
          </w:p>
          <w:p w:rsidR="0079466E" w:rsidRPr="00B53318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力矩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B53318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力矩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rFonts w:hint="eastAsia"/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力學中的平衡概念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 w:rsidR="000802EE">
              <w:rPr>
                <w:sz w:val="16"/>
              </w:rPr>
              <w:t>校慶田徑賽</w:t>
            </w:r>
            <w:r>
              <w:rPr>
                <w:sz w:val="16"/>
              </w:rPr>
              <w:t>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3F3A0C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質心與重心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3-6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3F3A0C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>
              <w:rPr>
                <w:rFonts w:ascii="標楷體" w:hint="eastAsia"/>
                <w:sz w:val="20"/>
                <w:szCs w:val="20"/>
              </w:rPr>
              <w:t>靜</w:t>
            </w:r>
            <w:r w:rsidRPr="00485C00">
              <w:rPr>
                <w:rFonts w:ascii="標楷體" w:hint="eastAsia"/>
                <w:sz w:val="20"/>
                <w:szCs w:val="20"/>
              </w:rPr>
              <w:t>力</w:t>
            </w:r>
            <w:r>
              <w:rPr>
                <w:rFonts w:ascii="標楷體" w:hint="eastAsia"/>
                <w:sz w:val="20"/>
                <w:szCs w:val="20"/>
              </w:rPr>
              <w:t>平衡與摩擦力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58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9D4FB2">
              <w:rPr>
                <w:rFonts w:ascii="標楷體" w:hint="eastAsia"/>
                <w:sz w:val="22"/>
              </w:rPr>
              <w:t>第二次期中考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 w:rsidR="000802EE">
              <w:rPr>
                <w:sz w:val="16"/>
              </w:rPr>
              <w:t>次期中考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D52C4D">
              <w:rPr>
                <w:rFonts w:ascii="標楷體" w:hint="eastAsia"/>
                <w:sz w:val="22"/>
              </w:rPr>
              <w:t>牛頓第一運動定律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4-2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3F3A0C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485C00">
              <w:rPr>
                <w:rFonts w:ascii="標楷體" w:hint="eastAsia"/>
                <w:sz w:val="20"/>
                <w:szCs w:val="20"/>
              </w:rPr>
              <w:t>牛頓第二運動定律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0"/>
                <w:szCs w:val="20"/>
              </w:rPr>
              <w:t>牛頓第三運動定律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0802E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 w:rsidR="000802EE">
              <w:rPr>
                <w:sz w:val="16"/>
              </w:rPr>
              <w:t xml:space="preserve"> </w:t>
            </w:r>
            <w:r>
              <w:rPr>
                <w:sz w:val="16"/>
              </w:rPr>
              <w:t>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4-4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 w:rsidRPr="001C7D6B">
              <w:rPr>
                <w:rFonts w:ascii="標楷體" w:hint="eastAsia"/>
                <w:sz w:val="20"/>
                <w:szCs w:val="20"/>
              </w:rPr>
              <w:t>摩擦力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rFonts w:hint="eastAsia"/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 w:rsidR="000802EE">
              <w:rPr>
                <w:sz w:val="16"/>
              </w:rPr>
              <w:t>社團評鑑成果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5-1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1C7D6B">
              <w:rPr>
                <w:rFonts w:ascii="標楷體" w:hint="eastAsia"/>
                <w:sz w:val="20"/>
                <w:szCs w:val="20"/>
              </w:rPr>
              <w:t>等速率圓周運動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rFonts w:hint="eastAsia"/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 w:rsidR="000802EE">
              <w:rPr>
                <w:sz w:val="16"/>
              </w:rPr>
              <w:t>高三期末考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5-2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0"/>
                <w:szCs w:val="20"/>
              </w:rPr>
            </w:pPr>
            <w:r w:rsidRPr="001C7D6B">
              <w:rPr>
                <w:rFonts w:ascii="標楷體" w:hint="eastAsia"/>
                <w:sz w:val="20"/>
                <w:szCs w:val="20"/>
              </w:rPr>
              <w:t>簡諧運動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rFonts w:hint="eastAsia"/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 w:rsidR="000802EE">
              <w:rPr>
                <w:sz w:val="16"/>
              </w:rPr>
              <w:t>休業式、大掃除</w:t>
            </w:r>
            <w:bookmarkStart w:id="0" w:name="_GoBack"/>
            <w:bookmarkEnd w:id="0"/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636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1C7D6B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  <w:tr w:rsidR="0079466E" w:rsidTr="0079466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61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Pr="00874948" w:rsidRDefault="0079466E" w:rsidP="0079466E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466E" w:rsidRDefault="0079466E" w:rsidP="0079466E">
            <w:pPr>
              <w:snapToGrid w:val="0"/>
              <w:spacing w:line="160" w:lineRule="exact"/>
              <w:rPr>
                <w:sz w:val="16"/>
              </w:rPr>
            </w:pPr>
          </w:p>
        </w:tc>
      </w:tr>
    </w:tbl>
    <w:p w:rsidR="00015AD0" w:rsidRDefault="007C1C46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015AD0" w:rsidRDefault="007C1C46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015AD0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C46" w:rsidRDefault="007C1C46">
      <w:r>
        <w:separator/>
      </w:r>
    </w:p>
  </w:endnote>
  <w:endnote w:type="continuationSeparator" w:id="0">
    <w:p w:rsidR="007C1C46" w:rsidRDefault="007C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C46" w:rsidRDefault="007C1C46">
      <w:r>
        <w:rPr>
          <w:color w:val="000000"/>
        </w:rPr>
        <w:separator/>
      </w:r>
    </w:p>
  </w:footnote>
  <w:footnote w:type="continuationSeparator" w:id="0">
    <w:p w:rsidR="007C1C46" w:rsidRDefault="007C1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15AD0"/>
    <w:rsid w:val="00015AD0"/>
    <w:rsid w:val="000802EE"/>
    <w:rsid w:val="0079466E"/>
    <w:rsid w:val="007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7133"/>
  <w15:docId w15:val="{9CA3CFE3-31FD-48E0-94E9-97E8171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2018-08-23T08:16:00Z</cp:lastPrinted>
  <dcterms:created xsi:type="dcterms:W3CDTF">2018-09-10T02:16:00Z</dcterms:created>
  <dcterms:modified xsi:type="dcterms:W3CDTF">2018-09-10T02:16:00Z</dcterms:modified>
</cp:coreProperties>
</file>