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6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2"/>
        <w:gridCol w:w="417"/>
        <w:gridCol w:w="336"/>
        <w:gridCol w:w="356"/>
        <w:gridCol w:w="356"/>
        <w:gridCol w:w="356"/>
        <w:gridCol w:w="356"/>
        <w:gridCol w:w="336"/>
        <w:gridCol w:w="336"/>
        <w:gridCol w:w="841"/>
        <w:gridCol w:w="2686"/>
        <w:gridCol w:w="1104"/>
        <w:gridCol w:w="540"/>
        <w:gridCol w:w="7"/>
        <w:gridCol w:w="415"/>
        <w:gridCol w:w="367"/>
        <w:gridCol w:w="6"/>
        <w:gridCol w:w="333"/>
        <w:gridCol w:w="3480"/>
      </w:tblGrid>
      <w:tr w:rsidR="000C729D" w14:paraId="47F174E4" w14:textId="77777777">
        <w:trPr>
          <w:trHeight w:val="350"/>
          <w:jc w:val="center"/>
        </w:trPr>
        <w:tc>
          <w:tcPr>
            <w:tcW w:w="13160" w:type="dxa"/>
            <w:gridSpan w:val="19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D5036E" w14:textId="77777777" w:rsidR="000C729D" w:rsidRDefault="009A281A">
            <w:pPr>
              <w:jc w:val="center"/>
            </w:pP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109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    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 xml:space="preserve">  109.8.21</w:t>
            </w:r>
          </w:p>
        </w:tc>
      </w:tr>
      <w:tr w:rsidR="000C729D" w14:paraId="276E67EC" w14:textId="77777777">
        <w:trPr>
          <w:trHeight w:val="350"/>
          <w:jc w:val="center"/>
        </w:trPr>
        <w:tc>
          <w:tcPr>
            <w:tcW w:w="532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1E382E" w14:textId="77777777"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bookmarkStart w:id="0" w:name="_gjdgxs"/>
            <w:bookmarkEnd w:id="0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月份</w:t>
            </w:r>
          </w:p>
        </w:tc>
        <w:tc>
          <w:tcPr>
            <w:tcW w:w="4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35DFF06" w14:textId="77777777"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週次</w:t>
            </w:r>
          </w:p>
        </w:tc>
        <w:tc>
          <w:tcPr>
            <w:tcW w:w="243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80D5982" w14:textId="77777777"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日期</w:t>
            </w:r>
          </w:p>
        </w:tc>
        <w:tc>
          <w:tcPr>
            <w:tcW w:w="517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32F78EB" w14:textId="77777777"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預定教學進度</w:t>
            </w:r>
          </w:p>
        </w:tc>
        <w:tc>
          <w:tcPr>
            <w:tcW w:w="112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3E74AF" w14:textId="77777777"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實際進度</w:t>
            </w:r>
          </w:p>
        </w:tc>
        <w:tc>
          <w:tcPr>
            <w:tcW w:w="34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0F48F3" w14:textId="77777777"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備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 xml:space="preserve">              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註</w:t>
            </w:r>
          </w:p>
        </w:tc>
      </w:tr>
      <w:tr w:rsidR="000C729D" w14:paraId="67B7F643" w14:textId="77777777">
        <w:trPr>
          <w:trHeight w:val="490"/>
          <w:jc w:val="center"/>
        </w:trPr>
        <w:tc>
          <w:tcPr>
            <w:tcW w:w="532" w:type="dxa"/>
            <w:vMerge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9593D0" w14:textId="77777777" w:rsidR="000C729D" w:rsidRDefault="000C729D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546C8C" w14:textId="77777777" w:rsidR="000C729D" w:rsidRDefault="000C729D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BD53CD5" w14:textId="77777777"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E8B8887" w14:textId="77777777"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A017205" w14:textId="77777777"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47FEE86" w14:textId="77777777"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AEE7A2D" w14:textId="77777777"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D1CE9D" w14:textId="77777777"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0F034B4" w14:textId="77777777"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22A4CC" w14:textId="77777777" w:rsidR="000C729D" w:rsidRDefault="009A281A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章節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1903EB" w14:textId="77777777" w:rsidR="000C729D" w:rsidRDefault="009A281A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內容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0B83819" w14:textId="77777777" w:rsidR="000C729D" w:rsidRDefault="009A281A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起迄頁</w:t>
            </w: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4CD5E0" w14:textId="77777777"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作業</w:t>
            </w: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CB5AE17" w14:textId="77777777"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超前</w:t>
            </w: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0E49FA5" w14:textId="77777777"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符合</w:t>
            </w: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CD3703" w14:textId="77777777"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落後</w:t>
            </w:r>
          </w:p>
        </w:tc>
        <w:tc>
          <w:tcPr>
            <w:tcW w:w="34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C43F2A" w14:textId="77777777" w:rsidR="000C729D" w:rsidRDefault="000C729D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317E0F" w14:paraId="667807F7" w14:textId="77777777" w:rsidTr="00F1507E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6F5789" w14:textId="77777777"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02FB">
              <w:rPr>
                <w:rFonts w:ascii="Times New Roman" w:eastAsia="標楷體" w:hAnsi="Times New Roman" w:cs="Times New Roman"/>
                <w:sz w:val="28"/>
                <w:szCs w:val="28"/>
              </w:rPr>
              <w:t>109</w:t>
            </w:r>
          </w:p>
          <w:p w14:paraId="257DEB87" w14:textId="77777777"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0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年</w:t>
            </w:r>
          </w:p>
          <w:p w14:paraId="6AC15BD4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ECC04A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暑假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999C6B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127DEE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75CAC1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F05044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4407CF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EC7880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D79A58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15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49059F" w14:textId="77777777" w:rsidR="00317E0F" w:rsidRPr="00193F8B" w:rsidRDefault="00317E0F" w:rsidP="00F1507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6994EF" w14:textId="77777777" w:rsidR="00317E0F" w:rsidRPr="00193F8B" w:rsidRDefault="00317E0F" w:rsidP="00F1507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834528" w14:textId="77777777" w:rsidR="00317E0F" w:rsidRDefault="00317E0F" w:rsidP="00F1507E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200C913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32EE1EE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89E1D09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4CCB73D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9E783F" w14:textId="77777777"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12~18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高一銜接課程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資訊科技、化學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公告高一二線上選課課程</w:t>
            </w:r>
          </w:p>
        </w:tc>
      </w:tr>
      <w:tr w:rsidR="00317E0F" w14:paraId="3818B76A" w14:textId="77777777" w:rsidTr="00F1507E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D66AF8" w14:textId="77777777" w:rsidR="00317E0F" w:rsidRDefault="00317E0F" w:rsidP="00317E0F">
            <w:pPr>
              <w:spacing w:line="280" w:lineRule="exact"/>
              <w:jc w:val="center"/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D27693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暑假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E1BAE01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EF5CF2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CD57B4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AA592E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12BE373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BC16CEC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7C71C7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22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25A32D" w14:textId="77777777" w:rsidR="00317E0F" w:rsidRPr="00193F8B" w:rsidRDefault="00317E0F" w:rsidP="00F1507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F1E4EB" w14:textId="77777777" w:rsidR="00317E0F" w:rsidRPr="00193F8B" w:rsidRDefault="00317E0F" w:rsidP="00F1507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7E7D09A" w14:textId="77777777" w:rsidR="00317E0F" w:rsidRDefault="00317E0F" w:rsidP="00F1507E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33A9DDB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AC6A26A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1519DC4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31E3933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98540ED" w14:textId="77777777"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17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新進教師研習；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17~23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高一線上選課；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19~25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高二線上選課；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19~21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新生始業輔導；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新生家長課程學習說明會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(19:00~21:00)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22~27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高一社團選社</w:t>
            </w:r>
          </w:p>
        </w:tc>
      </w:tr>
      <w:tr w:rsidR="00317E0F" w14:paraId="2DA7FAE9" w14:textId="77777777" w:rsidTr="00F1507E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4125E4" w14:textId="77777777"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0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八</w:t>
            </w:r>
          </w:p>
          <w:p w14:paraId="09576124" w14:textId="77777777" w:rsidR="00317E0F" w:rsidRDefault="00317E0F" w:rsidP="00317E0F">
            <w:pPr>
              <w:spacing w:line="280" w:lineRule="exact"/>
              <w:jc w:val="center"/>
            </w:pPr>
            <w:r w:rsidRPr="00550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836563A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暑假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96D918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134875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CF8911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CA45D8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E61BE7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3C93BBF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A05C528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29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698745" w14:textId="77777777" w:rsidR="00317E0F" w:rsidRPr="00193F8B" w:rsidRDefault="00317E0F" w:rsidP="00F1507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771F96" w14:textId="77777777" w:rsidR="00317E0F" w:rsidRPr="004E1960" w:rsidRDefault="00F1507E" w:rsidP="00F1507E">
            <w:pPr>
              <w:jc w:val="center"/>
              <w:rPr>
                <w:rFonts w:ascii="Times New Roman" w:eastAsia="標楷體" w:hAnsi="Times New Roman" w:cs="Times New Roman"/>
                <w:sz w:val="28"/>
              </w:rPr>
            </w:pPr>
            <w:r w:rsidRPr="004E1960">
              <w:rPr>
                <w:rFonts w:ascii="Times New Roman" w:eastAsia="標楷體" w:hAnsi="Times New Roman" w:cs="Times New Roman" w:hint="eastAsia"/>
                <w:sz w:val="28"/>
              </w:rPr>
              <w:t>預備週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0375D6" w14:textId="77777777" w:rsidR="00317E0F" w:rsidRDefault="00317E0F" w:rsidP="00F1507E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5CC835B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1D83A7C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F488DC7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D73BFE5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957B4D" w14:textId="77777777"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高二返校日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環境整理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27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教學籌備日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: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專題講座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(10:00~12:00)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、自殺防治守門人研習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(13:30~16:30)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28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性平研習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(10:00~12:00)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、期初校務會議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(13:00~15:00)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、教學籌備會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(15:00~17:00)</w:t>
            </w:r>
          </w:p>
        </w:tc>
      </w:tr>
      <w:tr w:rsidR="00317E0F" w14:paraId="42030BFC" w14:textId="77777777" w:rsidTr="00F1507E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51907E" w14:textId="77777777" w:rsidR="00317E0F" w:rsidRDefault="00317E0F" w:rsidP="00317E0F">
            <w:pPr>
              <w:spacing w:line="280" w:lineRule="exact"/>
              <w:jc w:val="center"/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20EF10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E8028FB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B0FBE1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BBA048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00D72D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4BBE47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3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CF76F8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4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13E562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153998D" w14:textId="4A1CCD5A" w:rsidR="00317E0F" w:rsidRPr="00193F8B" w:rsidRDefault="00193F8B" w:rsidP="00F1507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序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366B80" w14:textId="4DFEC378" w:rsidR="00317E0F" w:rsidRPr="004E1960" w:rsidRDefault="00193F8B" w:rsidP="00F1507E">
            <w:pPr>
              <w:jc w:val="center"/>
              <w:rPr>
                <w:rFonts w:ascii="Times New Roman" w:eastAsia="標楷體" w:hAnsi="Times New Roman" w:cs="Times New Roman" w:hint="eastAsia"/>
                <w:sz w:val="28"/>
              </w:rPr>
            </w:pPr>
            <w:r w:rsidRPr="004E1960">
              <w:rPr>
                <w:rFonts w:ascii="Times New Roman" w:eastAsia="標楷體" w:hAnsi="Times New Roman" w:cs="Times New Roman" w:hint="eastAsia"/>
                <w:sz w:val="28"/>
              </w:rPr>
              <w:t>認識地理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C6C699" w14:textId="77777777" w:rsidR="00317E0F" w:rsidRDefault="00317E0F" w:rsidP="00F1507E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5BD9ECB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81A8F6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73BCFB0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C9B8979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F5CE96" w14:textId="77777777"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8/30(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日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祖父母節；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8/31(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一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開學、註冊、高一二教科書發放、環境整理、正式上課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含輔導課、選修課程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、高一二開學複習考、高一及高三證件照補拍、公告選修課程選課結果、公告高一選社結果；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8/31(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一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)~9/2(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三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幹部訓練；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8/31(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一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)~9/4(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五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友善校園週；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9/1(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二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)~10/10(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六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全國中學生讀書心得競賽；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9/1(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二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)~10/15(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全國中學生小論文競賽；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9/3(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期初社長大會；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9/3(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)~9/4(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五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高三第一次學測模擬考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北市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9/3(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)~9/8(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二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多元選修課程紙本加退選；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9/9 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三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公告多元選修課程加退選結果；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9/4(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五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第一次社團課、資賦優異學生縮短修業年限報名截止</w:t>
            </w:r>
          </w:p>
        </w:tc>
      </w:tr>
      <w:tr w:rsidR="00317E0F" w14:paraId="254EE8BF" w14:textId="77777777" w:rsidTr="00F1507E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EFA4EE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9704E5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A39524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9D58A6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5EB897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DC3BFE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F64F86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558FC3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78FBA4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5A8736" w14:textId="5C0C0C0B" w:rsidR="00317E0F" w:rsidRPr="00193F8B" w:rsidRDefault="00193F8B" w:rsidP="00F1507E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第一章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6020B24" w14:textId="6286BA06" w:rsidR="00317E0F" w:rsidRPr="004E1960" w:rsidRDefault="00193F8B" w:rsidP="00F1507E">
            <w:pPr>
              <w:jc w:val="center"/>
              <w:rPr>
                <w:rFonts w:ascii="Times New Roman" w:eastAsia="標楷體" w:hAnsi="Times New Roman" w:cs="Times New Roman" w:hint="eastAsia"/>
                <w:sz w:val="28"/>
              </w:rPr>
            </w:pPr>
            <w:r w:rsidRPr="004E1960">
              <w:rPr>
                <w:rFonts w:ascii="Times New Roman" w:eastAsia="標楷體" w:hAnsi="Times New Roman" w:cs="Times New Roman" w:hint="eastAsia"/>
                <w:sz w:val="28"/>
              </w:rPr>
              <w:t>座標網格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724CD4" w14:textId="77777777" w:rsidR="00317E0F" w:rsidRDefault="00317E0F" w:rsidP="00F1507E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6FA3876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854B95E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5583552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4027363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D118CAE" w14:textId="77777777"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7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高一免學費補助及就學費用減免申請截止；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7~8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社團轉社申請、高一抽血檢查；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7~10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期初六大科教學研究會議；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8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第一次防災演練；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9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高一尿液檢查；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九月份導師會議；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12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學校日；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12~13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臺北市語文競賽國語類複賽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第一階段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</w:p>
        </w:tc>
      </w:tr>
      <w:tr w:rsidR="00317E0F" w14:paraId="29441D38" w14:textId="77777777" w:rsidTr="00F1507E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43B2D7" w14:textId="77777777"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0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九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330B893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25AA68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072ACE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01DE33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B641AB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01E941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E5E3BEE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2DE0B7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19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B12C2B8" w14:textId="0D26A33D" w:rsidR="00317E0F" w:rsidRPr="00193F8B" w:rsidRDefault="00193F8B" w:rsidP="00F1507E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第一節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C4D89A" w14:textId="035DD407" w:rsidR="00317E0F" w:rsidRPr="004E1960" w:rsidRDefault="00193F8B" w:rsidP="00F1507E">
            <w:pPr>
              <w:jc w:val="center"/>
              <w:rPr>
                <w:rFonts w:ascii="Times New Roman" w:eastAsia="標楷體" w:hAnsi="Times New Roman" w:cs="Times New Roman" w:hint="eastAsia"/>
                <w:sz w:val="28"/>
              </w:rPr>
            </w:pPr>
            <w:r w:rsidRPr="004E1960">
              <w:rPr>
                <w:rFonts w:ascii="Times New Roman" w:eastAsia="標楷體" w:hAnsi="Times New Roman" w:cs="Times New Roman" w:hint="eastAsia"/>
                <w:sz w:val="28"/>
              </w:rPr>
              <w:t>地圖投影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B6318F" w14:textId="77777777" w:rsidR="00317E0F" w:rsidRDefault="00317E0F" w:rsidP="00F1507E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B981BD4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5708EE6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A26E334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0E6E69C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29A24D" w14:textId="77777777"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班級整潔競賽評分開始；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14~15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高一理學檢查；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14~18 2020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松高書展；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15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校慶籌備會議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第一次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、第二次防災演練；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全校身高體重視力檢查；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17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高一家長親職講座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19:00~21:00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臺北市語文競賽本土語言類複賽</w:t>
            </w:r>
          </w:p>
        </w:tc>
      </w:tr>
      <w:tr w:rsidR="00317E0F" w14:paraId="3AB2E1E6" w14:textId="77777777" w:rsidTr="00F1507E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21BE7E" w14:textId="77777777"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0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95B6BF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90A876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9B8000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8A3E43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838E5E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7F99A11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D9869EC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24645E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2B379F" w14:textId="24EAE910" w:rsidR="00317E0F" w:rsidRPr="00193F8B" w:rsidRDefault="00193F8B" w:rsidP="00F1507E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第二章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01C7EC" w14:textId="62FBDAE9" w:rsidR="00317E0F" w:rsidRPr="004E1960" w:rsidRDefault="00193F8B" w:rsidP="00F1507E">
            <w:pPr>
              <w:jc w:val="center"/>
              <w:rPr>
                <w:rFonts w:ascii="Times New Roman" w:eastAsia="標楷體" w:hAnsi="Times New Roman" w:cs="Times New Roman" w:hint="eastAsia"/>
                <w:sz w:val="28"/>
              </w:rPr>
            </w:pPr>
            <w:r w:rsidRPr="004E1960">
              <w:rPr>
                <w:rFonts w:ascii="Times New Roman" w:eastAsia="標楷體" w:hAnsi="Times New Roman" w:cs="Times New Roman" w:hint="eastAsia"/>
                <w:sz w:val="28"/>
              </w:rPr>
              <w:t>地圖要素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5F778F" w14:textId="77777777" w:rsidR="00317E0F" w:rsidRDefault="00317E0F" w:rsidP="00F1507E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F7A8616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A76CB5D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A6492AB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F5B6278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FDD5FDA" w14:textId="77777777"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高三英文作文比賽、正式防災演練；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21~25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新生盃排球賽；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22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高一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X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光檢查；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高二校外教學籌備會議、臺北市語文競賽國語類複賽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 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第二階段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25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高一全年級性平講座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性平教育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13:00~14:00)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補行上班上課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10/2(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五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、教師節敬師活動、創意閱讀初賽、提交高二自主學習計畫申請書；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26~27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地理奧林匹亞決賽</w:t>
            </w:r>
          </w:p>
        </w:tc>
      </w:tr>
      <w:tr w:rsidR="00317E0F" w14:paraId="4515D3E7" w14:textId="77777777" w:rsidTr="00F1507E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90F4C4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30AF699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6A2F491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8D463B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CC10F5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B38ACF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E0C7CB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5D911D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94D244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D532E2D" w14:textId="61419935" w:rsidR="00317E0F" w:rsidRPr="00193F8B" w:rsidRDefault="00193F8B" w:rsidP="00F1507E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第二章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1F6C61" w14:textId="28D08388" w:rsidR="00317E0F" w:rsidRPr="004E1960" w:rsidRDefault="00193F8B" w:rsidP="00F1507E">
            <w:pPr>
              <w:jc w:val="center"/>
              <w:rPr>
                <w:rFonts w:ascii="Times New Roman" w:eastAsia="標楷體" w:hAnsi="Times New Roman" w:cs="Times New Roman" w:hint="eastAsia"/>
                <w:sz w:val="28"/>
              </w:rPr>
            </w:pPr>
            <w:r w:rsidRPr="004E1960">
              <w:rPr>
                <w:rFonts w:ascii="Times New Roman" w:eastAsia="標楷體" w:hAnsi="Times New Roman" w:cs="Times New Roman" w:hint="eastAsia"/>
                <w:sz w:val="28"/>
              </w:rPr>
              <w:t>地圖種類與應用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8DC523" w14:textId="77777777" w:rsidR="00317E0F" w:rsidRDefault="00317E0F" w:rsidP="00F1507E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CD0D250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22137FA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F6D67D4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3353384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062066" w14:textId="77777777"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9/28(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一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)~10/23(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五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新台幣演變展；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中秋節；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調整放假一天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(9/26(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六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補行上班上課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</w:p>
        </w:tc>
      </w:tr>
      <w:tr w:rsidR="00317E0F" w14:paraId="2EA96712" w14:textId="77777777" w:rsidTr="00F1507E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6F1F81" w14:textId="77777777" w:rsidR="00317E0F" w:rsidRDefault="00317E0F" w:rsidP="00317E0F">
            <w:pPr>
              <w:spacing w:line="280" w:lineRule="exact"/>
              <w:jc w:val="center"/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1888DB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471019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41876A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F4E2EC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B2437C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D3DE63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075CFF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A878518" w14:textId="77777777" w:rsidR="00317E0F" w:rsidRDefault="00317E0F" w:rsidP="00317E0F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09B71E" w14:textId="7BAEADF0" w:rsidR="00317E0F" w:rsidRPr="00193F8B" w:rsidRDefault="00193F8B" w:rsidP="00F1507E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第三章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C2EC17" w14:textId="34494E82" w:rsidR="00317E0F" w:rsidRPr="004E1960" w:rsidRDefault="00193F8B" w:rsidP="00F1507E">
            <w:pPr>
              <w:jc w:val="center"/>
              <w:rPr>
                <w:rFonts w:ascii="Times New Roman" w:eastAsia="標楷體" w:hAnsi="Times New Roman" w:cs="Times New Roman" w:hint="eastAsia"/>
                <w:sz w:val="28"/>
              </w:rPr>
            </w:pPr>
            <w:r w:rsidRPr="004E1960">
              <w:rPr>
                <w:rFonts w:ascii="Times New Roman" w:eastAsia="標楷體" w:hAnsi="Times New Roman" w:cs="Times New Roman" w:hint="eastAsia"/>
                <w:sz w:val="28"/>
              </w:rPr>
              <w:t>地理資料蒐集與處理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E8014E" w14:textId="77777777" w:rsidR="00317E0F" w:rsidRDefault="00317E0F" w:rsidP="00F1507E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286C3BC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70FD831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5E5A1ED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581B791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6C37E8" w14:textId="77777777"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十月份導師會議；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7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防災校園建置計畫第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次訪視；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補假；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國慶日</w:t>
            </w:r>
          </w:p>
        </w:tc>
      </w:tr>
      <w:tr w:rsidR="00317E0F" w14:paraId="6B023935" w14:textId="77777777" w:rsidTr="00F1507E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E3E253" w14:textId="77777777"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十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6E5A40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8929C2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13CF84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12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0CE534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13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C1C519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B31551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4597F8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E3F33C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17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F74573" w14:textId="61B9C8C0" w:rsidR="00317E0F" w:rsidRPr="00193F8B" w:rsidRDefault="00193F8B" w:rsidP="00F1507E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第四章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A3021F9" w14:textId="29BB5F92" w:rsidR="00317E0F" w:rsidRPr="004E1960" w:rsidRDefault="00193F8B" w:rsidP="00F1507E">
            <w:pPr>
              <w:jc w:val="center"/>
              <w:rPr>
                <w:rFonts w:ascii="Times New Roman" w:eastAsia="標楷體" w:hAnsi="Times New Roman" w:cs="Times New Roman" w:hint="eastAsia"/>
                <w:sz w:val="28"/>
              </w:rPr>
            </w:pPr>
            <w:r w:rsidRPr="004E1960">
              <w:rPr>
                <w:rFonts w:ascii="Times New Roman" w:eastAsia="標楷體" w:hAnsi="Times New Roman" w:cs="Times New Roman"/>
                <w:sz w:val="28"/>
              </w:rPr>
              <w:t>GIS</w:t>
            </w:r>
            <w:r w:rsidRPr="004E1960">
              <w:rPr>
                <w:rFonts w:ascii="Times New Roman" w:eastAsia="標楷體" w:hAnsi="Times New Roman" w:cs="Times New Roman" w:hint="eastAsia"/>
                <w:sz w:val="28"/>
              </w:rPr>
              <w:t>組成與格式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941516" w14:textId="77777777" w:rsidR="00317E0F" w:rsidRDefault="00317E0F" w:rsidP="00F1507E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2F9DFB5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708001E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8F93ED0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CEB8914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2F6A41A" w14:textId="77777777" w:rsidR="00317E0F" w:rsidRPr="00317E0F" w:rsidRDefault="00317E0F" w:rsidP="00317E0F">
            <w:pPr>
              <w:spacing w:line="240" w:lineRule="exact"/>
              <w:rPr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12~13</w:t>
            </w: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第一次期中考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教職員工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CPR+AED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訓練；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10/14(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三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)~11/6(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五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臺北市學生音樂比賽；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15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日本大阪府四條畷高校參訪；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10/15(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)~11/19(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科學月；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校慶籌備會議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第二次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</w:p>
        </w:tc>
      </w:tr>
      <w:tr w:rsidR="00317E0F" w14:paraId="7DBF9862" w14:textId="77777777" w:rsidTr="00F1507E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599632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AE3E464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BD9D34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44BBAB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E0588D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0B1F35D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D1FDF8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08DC00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ECBBB9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24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EEA8C3C" w14:textId="699C885D" w:rsidR="00317E0F" w:rsidRPr="00193F8B" w:rsidRDefault="00193F8B" w:rsidP="00F1507E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第四章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12C686" w14:textId="1C838395" w:rsidR="00317E0F" w:rsidRPr="004E1960" w:rsidRDefault="00193F8B" w:rsidP="00F1507E">
            <w:pPr>
              <w:jc w:val="center"/>
              <w:rPr>
                <w:rFonts w:ascii="Times New Roman" w:eastAsia="標楷體" w:hAnsi="Times New Roman" w:cs="Times New Roman" w:hint="eastAsia"/>
                <w:sz w:val="28"/>
              </w:rPr>
            </w:pPr>
            <w:r w:rsidRPr="004E1960">
              <w:rPr>
                <w:rFonts w:ascii="Times New Roman" w:eastAsia="標楷體" w:hAnsi="Times New Roman" w:cs="Times New Roman"/>
                <w:sz w:val="28"/>
              </w:rPr>
              <w:t>GIS</w:t>
            </w:r>
            <w:r w:rsidRPr="004E1960">
              <w:rPr>
                <w:rFonts w:ascii="Times New Roman" w:eastAsia="標楷體" w:hAnsi="Times New Roman" w:cs="Times New Roman" w:hint="eastAsia"/>
                <w:sz w:val="28"/>
              </w:rPr>
              <w:t>功能與應用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656A55E" w14:textId="77777777" w:rsidR="00317E0F" w:rsidRDefault="00317E0F" w:rsidP="00F1507E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5130B2B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6A072EB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4659CC8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93C5E6D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BFF5729" w14:textId="77777777"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提交高一自主學習計畫申請書；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19~21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流感疫苗施打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暫定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 21~22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優良學生競選活動；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優良學生投票、書法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寫字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比賽；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高中英語聽力測驗第一次考試</w:t>
            </w:r>
          </w:p>
        </w:tc>
      </w:tr>
      <w:tr w:rsidR="00317E0F" w14:paraId="696E78EA" w14:textId="77777777" w:rsidTr="00F1507E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A45D54C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149B74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9C789F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CC508B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3AA3BD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A848D4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DFEA535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14EB4D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93A4FE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31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2D6AB5" w14:textId="6690C46B" w:rsidR="00317E0F" w:rsidRPr="00193F8B" w:rsidRDefault="00193F8B" w:rsidP="00F1507E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第五章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6371B4" w14:textId="144E405B" w:rsidR="00317E0F" w:rsidRPr="004E1960" w:rsidRDefault="00193F8B" w:rsidP="00F1507E">
            <w:pPr>
              <w:jc w:val="center"/>
              <w:rPr>
                <w:rFonts w:ascii="Times New Roman" w:eastAsia="標楷體" w:hAnsi="Times New Roman" w:cs="Times New Roman" w:hint="eastAsia"/>
                <w:sz w:val="28"/>
              </w:rPr>
            </w:pPr>
            <w:r w:rsidRPr="004E1960">
              <w:rPr>
                <w:rFonts w:ascii="Times New Roman" w:eastAsia="標楷體" w:hAnsi="Times New Roman" w:cs="Times New Roman" w:hint="eastAsia"/>
                <w:sz w:val="28"/>
              </w:rPr>
              <w:t>地形營力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80DD8F6" w14:textId="77777777" w:rsidR="00317E0F" w:rsidRDefault="00317E0F" w:rsidP="00F1507E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64935A6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19C0ACD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A575116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2CE8126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3D6592" w14:textId="77777777"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28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十一月份導師會議；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詩歌朗誦比賽；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30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校慶系列活動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─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校山巡禮、高一班級聯誼活動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高一下午停課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31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英文單字比賽北區決賽；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10/31~11/15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「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2020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年第一屆臺灣科學節」</w:t>
            </w:r>
          </w:p>
        </w:tc>
      </w:tr>
      <w:tr w:rsidR="00317E0F" w14:paraId="45C17228" w14:textId="77777777" w:rsidTr="00F1507E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2191E8" w14:textId="77777777" w:rsidR="00317E0F" w:rsidRDefault="00317E0F" w:rsidP="00317E0F">
            <w:pPr>
              <w:spacing w:line="280" w:lineRule="exact"/>
              <w:jc w:val="center"/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8E75682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EEA246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D44ABF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2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4449C5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3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CECFE1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099EE4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21547D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B31A13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FC1C7F" w14:textId="0D02F097" w:rsidR="00317E0F" w:rsidRPr="00193F8B" w:rsidRDefault="00193F8B" w:rsidP="00F1507E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第五章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4DE2CEB" w14:textId="4E761D91" w:rsidR="00317E0F" w:rsidRPr="004E1960" w:rsidRDefault="00193F8B" w:rsidP="00F1507E">
            <w:pPr>
              <w:jc w:val="center"/>
              <w:rPr>
                <w:rFonts w:ascii="Times New Roman" w:eastAsia="標楷體" w:hAnsi="Times New Roman" w:cs="Times New Roman" w:hint="eastAsia"/>
                <w:sz w:val="28"/>
              </w:rPr>
            </w:pPr>
            <w:r w:rsidRPr="004E1960">
              <w:rPr>
                <w:rFonts w:ascii="Times New Roman" w:eastAsia="標楷體" w:hAnsi="Times New Roman" w:cs="Times New Roman" w:hint="eastAsia"/>
                <w:sz w:val="28"/>
              </w:rPr>
              <w:t>火山、石灰岩地形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A6E2C15" w14:textId="77777777" w:rsidR="00317E0F" w:rsidRDefault="00317E0F" w:rsidP="00F1507E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F9DED02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89A3539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EF8C132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8186DD0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398572" w14:textId="77777777"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2~3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高三第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次學測模擬考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全國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2~27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藝能科學生作品聯展；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4~5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校慶系列活動之校慶運動會；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校慶準備活動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高一二第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、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7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節停課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臺北市學科能力競賽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暫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7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本校改制高中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31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週年校慶</w:t>
            </w:r>
          </w:p>
        </w:tc>
      </w:tr>
      <w:tr w:rsidR="00317E0F" w14:paraId="42242087" w14:textId="77777777" w:rsidTr="00F1507E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45393B" w14:textId="77777777"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十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B157F6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8855CE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65086B8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4D143D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0E485F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FB20AF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D218795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5B26D6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14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EDBE87" w14:textId="63297356" w:rsidR="00317E0F" w:rsidRPr="00193F8B" w:rsidRDefault="00193F8B" w:rsidP="00F1507E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第六章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B31244" w14:textId="094FA852" w:rsidR="00317E0F" w:rsidRPr="004E1960" w:rsidRDefault="00193F8B" w:rsidP="00F1507E">
            <w:pPr>
              <w:jc w:val="center"/>
              <w:rPr>
                <w:rFonts w:ascii="Times New Roman" w:eastAsia="標楷體" w:hAnsi="Times New Roman" w:cs="Times New Roman" w:hint="eastAsia"/>
                <w:sz w:val="28"/>
              </w:rPr>
            </w:pPr>
            <w:r w:rsidRPr="004E1960">
              <w:rPr>
                <w:rFonts w:ascii="Times New Roman" w:eastAsia="標楷體" w:hAnsi="Times New Roman" w:cs="Times New Roman" w:hint="eastAsia"/>
                <w:sz w:val="28"/>
              </w:rPr>
              <w:t>河流、海岸地形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CD090A5" w14:textId="77777777" w:rsidR="00317E0F" w:rsidRDefault="00317E0F" w:rsidP="00F1507E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849F0E5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AB4AD8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1632F84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52295C6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AD896F5" w14:textId="77777777"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校慶補假；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科學日</w:t>
            </w:r>
          </w:p>
        </w:tc>
      </w:tr>
      <w:tr w:rsidR="00317E0F" w14:paraId="75143E2E" w14:textId="77777777" w:rsidTr="00F1507E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00A79E" w14:textId="77777777"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一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2B4AAA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DC35BF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06BFFF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006AC9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0D6FFF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8E4E59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607577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87147F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21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2A23CE" w14:textId="38653C0C" w:rsidR="00317E0F" w:rsidRPr="00193F8B" w:rsidRDefault="00193F8B" w:rsidP="00F1507E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第六章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AC7440" w14:textId="54A99C9E" w:rsidR="00317E0F" w:rsidRPr="004E1960" w:rsidRDefault="00193F8B" w:rsidP="00F1507E">
            <w:pPr>
              <w:jc w:val="center"/>
              <w:rPr>
                <w:rFonts w:ascii="Times New Roman" w:eastAsia="標楷體" w:hAnsi="Times New Roman" w:cs="Times New Roman" w:hint="eastAsia"/>
                <w:sz w:val="28"/>
              </w:rPr>
            </w:pPr>
            <w:r w:rsidRPr="004E1960">
              <w:rPr>
                <w:rFonts w:ascii="Times New Roman" w:eastAsia="標楷體" w:hAnsi="Times New Roman" w:cs="Times New Roman" w:hint="eastAsia"/>
                <w:sz w:val="28"/>
              </w:rPr>
              <w:t>冰河、風成地形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F469A2" w14:textId="77777777" w:rsidR="00317E0F" w:rsidRDefault="00317E0F" w:rsidP="00F1507E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E853008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690AE59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77D6786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F93553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7FB374" w14:textId="77777777"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11/17(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二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)~12/22(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二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高二申請第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學期轉班群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截止時間至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12/22(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二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下午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17:10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止，逾期恕不受理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</w:p>
        </w:tc>
      </w:tr>
      <w:tr w:rsidR="00317E0F" w14:paraId="60FA3C6E" w14:textId="77777777" w:rsidTr="00F1507E">
        <w:trPr>
          <w:trHeight w:val="578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A27122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DAFA19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B95545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22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608F6C7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0F031C5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B2279D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A66BBB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7FB987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FD4CA7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28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728FFD" w14:textId="21103A08" w:rsidR="00317E0F" w:rsidRPr="00193F8B" w:rsidRDefault="00193F8B" w:rsidP="00F1507E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第七章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0AB759" w14:textId="09EA3557" w:rsidR="00317E0F" w:rsidRPr="004E1960" w:rsidRDefault="00193F8B" w:rsidP="00F1507E">
            <w:pPr>
              <w:jc w:val="center"/>
              <w:rPr>
                <w:rFonts w:ascii="Times New Roman" w:eastAsia="標楷體" w:hAnsi="Times New Roman" w:cs="Times New Roman" w:hint="eastAsia"/>
                <w:sz w:val="28"/>
              </w:rPr>
            </w:pPr>
            <w:r w:rsidRPr="004E1960">
              <w:rPr>
                <w:rFonts w:ascii="Times New Roman" w:eastAsia="標楷體" w:hAnsi="Times New Roman" w:cs="Times New Roman" w:hint="eastAsia"/>
                <w:sz w:val="28"/>
              </w:rPr>
              <w:t>等高線與地形判讀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28B463" w14:textId="77777777" w:rsidR="00317E0F" w:rsidRDefault="00317E0F" w:rsidP="00F1507E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79D18C0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CB4EF8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2A17C66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82E3C15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0C3C21A" w14:textId="77777777"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11/23(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一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)~12/18(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五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改過銷過申請；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27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十二月導師會議</w:t>
            </w:r>
          </w:p>
        </w:tc>
      </w:tr>
      <w:tr w:rsidR="00317E0F" w14:paraId="2F3D6797" w14:textId="77777777" w:rsidTr="00F1507E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ED31C2" w14:textId="77777777" w:rsidR="00317E0F" w:rsidRDefault="00317E0F" w:rsidP="00317E0F">
            <w:pPr>
              <w:spacing w:line="280" w:lineRule="exact"/>
              <w:jc w:val="center"/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89ACB98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818A9D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AFA7BD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EC2DD6B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4B530F6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2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23EDBD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3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64311F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BD3459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8E1C1E" w14:textId="655615D8" w:rsidR="00317E0F" w:rsidRPr="00193F8B" w:rsidRDefault="00193F8B" w:rsidP="00F1507E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第八章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D96005" w14:textId="790CF935" w:rsidR="00317E0F" w:rsidRPr="004E1960" w:rsidRDefault="00193F8B" w:rsidP="00F1507E">
            <w:pPr>
              <w:jc w:val="center"/>
              <w:rPr>
                <w:rFonts w:ascii="Times New Roman" w:eastAsia="標楷體" w:hAnsi="Times New Roman" w:cs="Times New Roman" w:hint="eastAsia"/>
                <w:sz w:val="28"/>
              </w:rPr>
            </w:pPr>
            <w:r w:rsidRPr="004E1960">
              <w:rPr>
                <w:rFonts w:ascii="Times New Roman" w:eastAsia="標楷體" w:hAnsi="Times New Roman" w:cs="Times New Roman" w:hint="eastAsia"/>
                <w:sz w:val="28"/>
              </w:rPr>
              <w:t>氣候要素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A4597B4" w14:textId="77777777" w:rsidR="00317E0F" w:rsidRDefault="00317E0F" w:rsidP="00F1507E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AD99FD9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9D5F7F0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0957D32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1F093D2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63C306" w14:textId="77777777" w:rsidR="00317E0F" w:rsidRPr="00317E0F" w:rsidRDefault="00317E0F" w:rsidP="00317E0F">
            <w:pPr>
              <w:spacing w:line="240" w:lineRule="exact"/>
              <w:rPr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2~3</w:t>
            </w: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第二次期中考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、教職員工環境教育研習；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校內科展報名表繳交；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4~31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「碧海蘭天花姿吟」手作藝品展</w:t>
            </w:r>
          </w:p>
        </w:tc>
      </w:tr>
      <w:tr w:rsidR="00317E0F" w14:paraId="25C44DBF" w14:textId="77777777" w:rsidTr="00F1507E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BBDE5A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4DFC02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C9C658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CB1447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D5E0CE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1DFFCC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EB2174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6F5201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6A9DBA9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5CC06E" w14:textId="7C8B3F3C" w:rsidR="00317E0F" w:rsidRPr="00193F8B" w:rsidRDefault="00193F8B" w:rsidP="00F1507E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第八章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4F1439" w14:textId="3C883BD2" w:rsidR="00317E0F" w:rsidRPr="004E1960" w:rsidRDefault="00193F8B" w:rsidP="00F1507E">
            <w:pPr>
              <w:jc w:val="center"/>
              <w:rPr>
                <w:rFonts w:ascii="Times New Roman" w:eastAsia="標楷體" w:hAnsi="Times New Roman" w:cs="Times New Roman" w:hint="eastAsia"/>
                <w:sz w:val="28"/>
              </w:rPr>
            </w:pPr>
            <w:r w:rsidRPr="004E1960">
              <w:rPr>
                <w:rFonts w:ascii="Times New Roman" w:eastAsia="標楷體" w:hAnsi="Times New Roman" w:cs="Times New Roman" w:hint="eastAsia"/>
                <w:sz w:val="28"/>
              </w:rPr>
              <w:t>氣後要素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C7CDDC" w14:textId="77777777" w:rsidR="00317E0F" w:rsidRDefault="00317E0F" w:rsidP="00F1507E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A315433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1781C37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7DF5535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DD482F6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B0CD63" w14:textId="77777777"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7~11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臺北市教育盃羽球賽；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國語文字音字形比賽；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12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高中英語聽力測驗第二次考試、花漾年華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lastRenderedPageBreak/>
              <w:t>校園舞會</w:t>
            </w:r>
          </w:p>
        </w:tc>
      </w:tr>
      <w:tr w:rsidR="00317E0F" w14:paraId="4B896D71" w14:textId="77777777" w:rsidTr="00F1507E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6E758BF" w14:textId="77777777"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lastRenderedPageBreak/>
              <w:t>十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4498B7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6A36BBC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6690188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6CB086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15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BCD0BC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16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A07DC8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306586B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7AD6E3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19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92B063" w14:textId="115CE020" w:rsidR="00317E0F" w:rsidRPr="00193F8B" w:rsidRDefault="00193F8B" w:rsidP="00F1507E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第八章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858B58" w14:textId="516BC360" w:rsidR="00317E0F" w:rsidRPr="004E1960" w:rsidRDefault="00193F8B" w:rsidP="00F1507E">
            <w:pPr>
              <w:jc w:val="center"/>
              <w:rPr>
                <w:rFonts w:ascii="Times New Roman" w:eastAsia="標楷體" w:hAnsi="Times New Roman" w:cs="Times New Roman" w:hint="eastAsia"/>
                <w:sz w:val="28"/>
              </w:rPr>
            </w:pPr>
            <w:r w:rsidRPr="004E1960">
              <w:rPr>
                <w:rFonts w:ascii="Times New Roman" w:eastAsia="標楷體" w:hAnsi="Times New Roman" w:cs="Times New Roman" w:hint="eastAsia"/>
                <w:sz w:val="28"/>
              </w:rPr>
              <w:t>天氣系統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3FB6D0" w14:textId="77777777" w:rsidR="00317E0F" w:rsidRDefault="00317E0F" w:rsidP="00F1507E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7552F8A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A0DA336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83B45E6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4F58F5B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B8940D8" w14:textId="77777777"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14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高一外縣市學生心電圖檢查；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14~18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創意閱讀決賽；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15~16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高三第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次學測模擬考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北市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17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高三週記抽查；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18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高三祈福活動</w:t>
            </w:r>
          </w:p>
        </w:tc>
      </w:tr>
      <w:tr w:rsidR="00317E0F" w14:paraId="6BC6AA42" w14:textId="77777777" w:rsidTr="00F1507E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38731F" w14:textId="77777777"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二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A55BC0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BDDFBE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3D53C3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2C35495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908B9A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488AFB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8089892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D20DA1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26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61A53E" w14:textId="5FEA5394" w:rsidR="00317E0F" w:rsidRPr="00193F8B" w:rsidRDefault="00193F8B" w:rsidP="00F1507E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第九章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0D0780" w14:textId="2E331CC8" w:rsidR="00317E0F" w:rsidRPr="004E1960" w:rsidRDefault="00193F8B" w:rsidP="00F1507E">
            <w:pPr>
              <w:jc w:val="center"/>
              <w:rPr>
                <w:rFonts w:ascii="Times New Roman" w:eastAsia="標楷體" w:hAnsi="Times New Roman" w:cs="Times New Roman" w:hint="eastAsia"/>
                <w:sz w:val="28"/>
              </w:rPr>
            </w:pPr>
            <w:r w:rsidRPr="004E1960">
              <w:rPr>
                <w:rFonts w:ascii="Times New Roman" w:eastAsia="標楷體" w:hAnsi="Times New Roman" w:cs="Times New Roman" w:hint="eastAsia"/>
                <w:sz w:val="28"/>
              </w:rPr>
              <w:t>大氣環流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0E59A63" w14:textId="77777777" w:rsidR="00317E0F" w:rsidRDefault="00317E0F" w:rsidP="00F1507E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360761F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6A058E8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07F875C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778AE68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C7D1C0" w14:textId="77777777"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22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高二週記抽查；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高一週記抽查；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25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最後一次社課、高三學生事務會議</w:t>
            </w:r>
          </w:p>
        </w:tc>
      </w:tr>
      <w:tr w:rsidR="00317E0F" w14:paraId="433C5260" w14:textId="77777777" w:rsidTr="00F1507E">
        <w:trPr>
          <w:trHeight w:val="604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7E9B64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71C1714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AE4C9C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BDB757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2F670F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919E36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30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6F6FCF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31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9212B25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810734" w14:textId="77777777"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FE2AC9" w14:textId="65074388" w:rsidR="00317E0F" w:rsidRPr="00193F8B" w:rsidRDefault="00193F8B" w:rsidP="00F1507E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第九章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BC3324" w14:textId="79E3F580" w:rsidR="00317E0F" w:rsidRPr="004E1960" w:rsidRDefault="00193F8B" w:rsidP="00F1507E">
            <w:pPr>
              <w:jc w:val="center"/>
              <w:rPr>
                <w:rFonts w:ascii="Times New Roman" w:eastAsia="標楷體" w:hAnsi="Times New Roman" w:cs="Times New Roman" w:hint="eastAsia"/>
                <w:sz w:val="28"/>
              </w:rPr>
            </w:pPr>
            <w:r w:rsidRPr="004E1960">
              <w:rPr>
                <w:rFonts w:ascii="Times New Roman" w:eastAsia="標楷體" w:hAnsi="Times New Roman" w:cs="Times New Roman" w:hint="eastAsia"/>
                <w:sz w:val="28"/>
              </w:rPr>
              <w:t>氣候類型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02C8EB" w14:textId="77777777" w:rsidR="00317E0F" w:rsidRDefault="00317E0F" w:rsidP="00F1507E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E294DF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475FD04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D78394D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3B1750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DFA37D2" w14:textId="77777777" w:rsidR="00317E0F" w:rsidRPr="00317E0F" w:rsidRDefault="00317E0F" w:rsidP="00317E0F">
            <w:pPr>
              <w:spacing w:line="240" w:lineRule="exact"/>
              <w:rPr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28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一月份導師會議、高一二公服卡繳交；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繳交社團評鑑本、校內科展作品說明書繳交；</w:t>
            </w: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30~31</w:t>
            </w: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高三期末考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元旦</w:t>
            </w:r>
          </w:p>
        </w:tc>
      </w:tr>
      <w:tr w:rsidR="00317E0F" w14:paraId="274C47E8" w14:textId="77777777" w:rsidTr="00F1507E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30F39B" w14:textId="77777777" w:rsidR="00317E0F" w:rsidRDefault="00317E0F" w:rsidP="00317E0F">
            <w:pPr>
              <w:spacing w:line="280" w:lineRule="exact"/>
              <w:jc w:val="center"/>
            </w:pPr>
            <w:bookmarkStart w:id="1" w:name="_GoBack" w:colFirst="10" w:colLast="10"/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FE6D21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19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AD7383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435516A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C812DC4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C5A560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662060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F4EE2C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61EC05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A85416" w14:textId="12AD7A33" w:rsidR="00317E0F" w:rsidRPr="00193F8B" w:rsidRDefault="00193F8B" w:rsidP="00F1507E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第九章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AE826C" w14:textId="394E2F54" w:rsidR="00317E0F" w:rsidRPr="004E1960" w:rsidRDefault="00193F8B" w:rsidP="00F1507E">
            <w:pPr>
              <w:jc w:val="center"/>
              <w:rPr>
                <w:rFonts w:ascii="Times New Roman" w:eastAsia="標楷體" w:hAnsi="Times New Roman" w:cs="Times New Roman" w:hint="eastAsia"/>
                <w:sz w:val="28"/>
              </w:rPr>
            </w:pPr>
            <w:r w:rsidRPr="004E1960">
              <w:rPr>
                <w:rFonts w:ascii="Times New Roman" w:eastAsia="標楷體" w:hAnsi="Times New Roman" w:cs="Times New Roman" w:hint="eastAsia"/>
                <w:sz w:val="28"/>
              </w:rPr>
              <w:t>氣候類型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CE2614" w14:textId="77777777" w:rsidR="00317E0F" w:rsidRDefault="00317E0F" w:rsidP="00F1507E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59793A0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307411D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8599CCC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0E11ED8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69220E" w14:textId="77777777"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4~6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社團評鑑發表；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8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多元表現學生發表會、社團評鑑多元學習展示會、期末轉社申請、高一二學生事務會議</w:t>
            </w:r>
          </w:p>
        </w:tc>
      </w:tr>
      <w:tr w:rsidR="00317E0F" w14:paraId="2AFDC743" w14:textId="77777777" w:rsidTr="00F1507E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6F5A6F" w14:textId="77777777"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EED3548" w14:textId="77777777" w:rsidR="00317E0F" w:rsidRDefault="00317E0F" w:rsidP="00317E0F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21E6A4" w14:textId="77777777" w:rsidR="00317E0F" w:rsidRDefault="00317E0F" w:rsidP="00317E0F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89A1976" w14:textId="77777777" w:rsidR="00317E0F" w:rsidRDefault="00317E0F" w:rsidP="00317E0F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CFB5AF" w14:textId="77777777" w:rsidR="00317E0F" w:rsidRDefault="00317E0F" w:rsidP="00317E0F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79D11E" w14:textId="77777777" w:rsidR="00317E0F" w:rsidRDefault="00317E0F" w:rsidP="00317E0F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583DDE" w14:textId="77777777" w:rsidR="00317E0F" w:rsidRDefault="00317E0F" w:rsidP="00317E0F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4A62EA" w14:textId="77777777" w:rsidR="00317E0F" w:rsidRDefault="00317E0F" w:rsidP="00317E0F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C168C0" w14:textId="77777777" w:rsidR="00317E0F" w:rsidRDefault="00317E0F" w:rsidP="00317E0F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16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3DC5B00" w14:textId="3840CBA0" w:rsidR="00317E0F" w:rsidRPr="00193F8B" w:rsidRDefault="00193F8B" w:rsidP="00F1507E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第九章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79BF340" w14:textId="077A7EDD" w:rsidR="00317E0F" w:rsidRPr="004E1960" w:rsidRDefault="00193F8B" w:rsidP="00F1507E">
            <w:pPr>
              <w:jc w:val="center"/>
              <w:rPr>
                <w:rFonts w:ascii="Times New Roman" w:eastAsia="標楷體" w:hAnsi="Times New Roman" w:cs="Times New Roman" w:hint="eastAsia"/>
                <w:sz w:val="28"/>
              </w:rPr>
            </w:pPr>
            <w:r w:rsidRPr="004E1960">
              <w:rPr>
                <w:rFonts w:ascii="Times New Roman" w:eastAsia="標楷體" w:hAnsi="Times New Roman" w:cs="Times New Roman" w:hint="eastAsia"/>
                <w:sz w:val="28"/>
              </w:rPr>
              <w:t>自然景觀帶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CFDFCD" w14:textId="77777777" w:rsidR="00317E0F" w:rsidRDefault="00317E0F" w:rsidP="00F1507E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5C99790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1C82BDB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7474168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3A50C3F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D3A215" w14:textId="77777777"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11~14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期末六大科教學研究會議</w:t>
            </w:r>
          </w:p>
        </w:tc>
      </w:tr>
      <w:bookmarkEnd w:id="1"/>
      <w:tr w:rsidR="00317E0F" w14:paraId="7643BA23" w14:textId="77777777" w:rsidTr="00F1507E">
        <w:trPr>
          <w:trHeight w:val="61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4D221B1" w14:textId="77777777"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年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C6360A9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21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8019AC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65B313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18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93C6B5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19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3AC952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20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4A3823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0587F64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1BEFBA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23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C88897" w14:textId="77777777" w:rsidR="00317E0F" w:rsidRPr="00193F8B" w:rsidRDefault="00317E0F" w:rsidP="00F1507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2CD069" w14:textId="77777777" w:rsidR="00317E0F" w:rsidRPr="00193F8B" w:rsidRDefault="00317E0F" w:rsidP="00F1507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4437E3" w14:textId="77777777" w:rsidR="00317E0F" w:rsidRDefault="00317E0F" w:rsidP="00F1507E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210750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C2247AD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A2499DB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92F3083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64F626" w14:textId="77777777" w:rsidR="00317E0F" w:rsidRPr="00317E0F" w:rsidRDefault="00317E0F" w:rsidP="00317E0F">
            <w:pPr>
              <w:spacing w:line="240" w:lineRule="exact"/>
              <w:rPr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18~20</w:t>
            </w: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高一二期末考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休業式；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1/21(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)~2/10(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三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寒假；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22~23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大學學科能力測驗</w:t>
            </w:r>
          </w:p>
        </w:tc>
      </w:tr>
      <w:tr w:rsidR="00317E0F" w14:paraId="41F44BBD" w14:textId="77777777" w:rsidTr="004E1960">
        <w:trPr>
          <w:trHeight w:val="467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48C29C" w14:textId="77777777"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一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5EA8D2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寒假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B7F6B6F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4977C9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853A88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232515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85280E0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0270119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361C8F7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677E01" w14:textId="77777777" w:rsidR="00317E0F" w:rsidRPr="00193F8B" w:rsidRDefault="00317E0F" w:rsidP="00F1507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59B0C6" w14:textId="77777777" w:rsidR="00317E0F" w:rsidRPr="00193F8B" w:rsidRDefault="00317E0F" w:rsidP="00F1507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DF6F8D" w14:textId="77777777" w:rsidR="00317E0F" w:rsidRDefault="00317E0F" w:rsidP="00F1507E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7C742F9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26120A1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32D6F9F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11FE3E7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76F725" w14:textId="77777777"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25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公告補考名單；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25~30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日本國際教育旅行；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補考</w:t>
            </w:r>
          </w:p>
        </w:tc>
      </w:tr>
      <w:tr w:rsidR="00317E0F" w14:paraId="7F67A827" w14:textId="77777777" w:rsidTr="00F1507E">
        <w:trPr>
          <w:trHeight w:val="360"/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0A70E5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99D5DD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寒假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AE3C81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53E3B4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5324C3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B64BC5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859304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65E11C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79D527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F2F4D0" w14:textId="77777777" w:rsidR="00317E0F" w:rsidRPr="00193F8B" w:rsidRDefault="00317E0F" w:rsidP="00F1507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A69985" w14:textId="77777777" w:rsidR="00317E0F" w:rsidRPr="00193F8B" w:rsidRDefault="00317E0F" w:rsidP="00F1507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5C4182" w14:textId="77777777" w:rsidR="00317E0F" w:rsidRDefault="00317E0F" w:rsidP="00F1507E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849E8ED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7997A0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1BAB28F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2610532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11228F" w14:textId="77777777"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1~4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高三校外教學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暫定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</w:p>
        </w:tc>
      </w:tr>
      <w:tr w:rsidR="00317E0F" w14:paraId="7C6CC3D6" w14:textId="77777777" w:rsidTr="00F1507E">
        <w:trPr>
          <w:trHeight w:val="815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AAE910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BBDF42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寒假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70B5A7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F596DF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A99C43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ADC9978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F87659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E1016F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400D5A4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13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F10D803" w14:textId="77777777" w:rsidR="00317E0F" w:rsidRDefault="00317E0F" w:rsidP="00F1507E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3B9FFE" w14:textId="77777777" w:rsidR="00317E0F" w:rsidRDefault="00317E0F" w:rsidP="00F1507E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758FE4" w14:textId="77777777" w:rsidR="00317E0F" w:rsidRDefault="00317E0F" w:rsidP="00F1507E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F1DF5A6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B65904A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25D1616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8253477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5A9758" w14:textId="77777777"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調整放假；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10~16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農曆春節；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農曆初二</w:t>
            </w:r>
          </w:p>
        </w:tc>
      </w:tr>
      <w:tr w:rsidR="00317E0F" w14:paraId="730AB30E" w14:textId="77777777" w:rsidTr="00F1507E">
        <w:trPr>
          <w:trHeight w:val="36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A1E3C6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二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AC06A9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688523D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C7EDFC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01D841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D20B2F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03CE30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209BF30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AF84D50" w14:textId="77777777" w:rsidR="00317E0F" w:rsidRDefault="00317E0F" w:rsidP="00317E0F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BAA45E" w14:textId="77777777" w:rsidR="00317E0F" w:rsidRDefault="00317E0F" w:rsidP="00F1507E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408DBB" w14:textId="77777777" w:rsidR="00317E0F" w:rsidRDefault="00317E0F" w:rsidP="00F1507E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8A01C6" w14:textId="77777777" w:rsidR="00317E0F" w:rsidRDefault="00317E0F" w:rsidP="00F1507E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972BD4E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1D531E7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AE844AE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B9FB847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6D5960" w14:textId="77777777"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農曆初三；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15~16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補假；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17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調整放假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停課不停班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18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開學；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補行上班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2/10(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三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、補行上課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2/17(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三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))</w:t>
            </w:r>
          </w:p>
        </w:tc>
      </w:tr>
      <w:tr w:rsidR="00317E0F" w14:paraId="35D2F8E5" w14:textId="77777777" w:rsidTr="00F1507E">
        <w:trPr>
          <w:trHeight w:val="360"/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841199" w14:textId="77777777" w:rsidR="00317E0F" w:rsidRDefault="00317E0F" w:rsidP="00317E0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8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A421FA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0B8565A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D58F23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E126C0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988976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3DE5B7F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468D2B5" w14:textId="77777777"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682CBD" w14:textId="77777777" w:rsidR="00317E0F" w:rsidRDefault="00317E0F" w:rsidP="00317E0F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27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893755" w14:textId="77777777" w:rsidR="00317E0F" w:rsidRDefault="00317E0F" w:rsidP="00F1507E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1CAE92" w14:textId="77777777" w:rsidR="00317E0F" w:rsidRDefault="00317E0F" w:rsidP="00F1507E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61BFBB" w14:textId="77777777" w:rsidR="00317E0F" w:rsidRDefault="00317E0F" w:rsidP="00F1507E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6050E40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B007243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B2C32FB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9AC9B54" w14:textId="77777777"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CFBEAE" w14:textId="77777777"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</w:tbl>
    <w:p w14:paraId="79A3414E" w14:textId="77777777" w:rsidR="000C729D" w:rsidRDefault="009A281A">
      <w:pPr>
        <w:ind w:firstLine="425"/>
      </w:pPr>
      <w:r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>
        <w:rPr>
          <w:rFonts w:ascii="Times New Roman" w:eastAsia="標楷體" w:hAnsi="Times New Roman" w:cs="Times New Roman"/>
          <w:b/>
          <w:kern w:val="3"/>
          <w:szCs w:val="22"/>
        </w:rPr>
        <w:t>109</w:t>
      </w:r>
      <w:r>
        <w:rPr>
          <w:rFonts w:ascii="Times New Roman" w:eastAsia="標楷體" w:hAnsi="Times New Roman" w:cs="Times New Roman"/>
          <w:b/>
          <w:kern w:val="3"/>
          <w:szCs w:val="22"/>
        </w:rPr>
        <w:t>年</w:t>
      </w:r>
      <w:r>
        <w:rPr>
          <w:rFonts w:ascii="Times New Roman" w:eastAsia="標楷體" w:hAnsi="Times New Roman" w:cs="Times New Roman"/>
          <w:b/>
          <w:kern w:val="3"/>
          <w:szCs w:val="22"/>
        </w:rPr>
        <w:t>9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月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11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日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五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前完</w:t>
      </w:r>
      <w:r>
        <w:rPr>
          <w:rFonts w:ascii="Times New Roman" w:eastAsia="標楷體" w:hAnsi="Times New Roman" w:cs="Times New Roman"/>
          <w:b/>
          <w:kern w:val="3"/>
          <w:szCs w:val="22"/>
        </w:rPr>
        <w:t>成上傳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>
        <w:rPr>
          <w:rFonts w:ascii="Times New Roman" w:eastAsia="標楷體" w:hAnsi="Times New Roman" w:cs="Times New Roman"/>
          <w:b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14:paraId="070D3E8E" w14:textId="77777777" w:rsidR="000C729D" w:rsidRDefault="009A281A">
      <w:pPr>
        <w:ind w:left="120" w:firstLine="305"/>
      </w:pPr>
      <w:r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PDF</w:t>
      </w:r>
      <w:r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0C729D">
      <w:pgSz w:w="14570" w:h="20636"/>
      <w:pgMar w:top="567" w:right="284" w:bottom="284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26A7D7" w14:textId="77777777" w:rsidR="00AC62C2" w:rsidRDefault="00AC62C2">
      <w:r>
        <w:separator/>
      </w:r>
    </w:p>
  </w:endnote>
  <w:endnote w:type="continuationSeparator" w:id="0">
    <w:p w14:paraId="3ECDA722" w14:textId="77777777" w:rsidR="00AC62C2" w:rsidRDefault="00AC6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標楷體">
    <w:panose1 w:val="03000509000000000000"/>
    <w:charset w:val="51"/>
    <w:family w:val="auto"/>
    <w:pitch w:val="variable"/>
    <w:sig w:usb0="F1002BFF" w:usb1="29DFFFFF" w:usb2="00000037" w:usb3="00000000" w:csb0="001000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2592BF" w14:textId="77777777" w:rsidR="00AC62C2" w:rsidRDefault="00AC62C2">
      <w:r>
        <w:rPr>
          <w:color w:val="000000"/>
        </w:rPr>
        <w:separator/>
      </w:r>
    </w:p>
  </w:footnote>
  <w:footnote w:type="continuationSeparator" w:id="0">
    <w:p w14:paraId="196950A3" w14:textId="77777777" w:rsidR="00AC62C2" w:rsidRDefault="00AC62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attachedTemplate r:id="rId1"/>
  <w:defaultTabStop w:val="720"/>
  <w:autoHyphenation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C729D"/>
    <w:rsid w:val="00000617"/>
    <w:rsid w:val="000C729D"/>
    <w:rsid w:val="00193F8B"/>
    <w:rsid w:val="00317E0F"/>
    <w:rsid w:val="004E1960"/>
    <w:rsid w:val="005502FB"/>
    <w:rsid w:val="0067016B"/>
    <w:rsid w:val="009A281A"/>
    <w:rsid w:val="00AC62C2"/>
    <w:rsid w:val="00C76911"/>
    <w:rsid w:val="00F1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4C3BA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494</Words>
  <Characters>2820</Characters>
  <Application>Microsoft Macintosh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Chiu Amanda</cp:lastModifiedBy>
  <cp:revision>5</cp:revision>
  <dcterms:created xsi:type="dcterms:W3CDTF">2020-08-28T02:47:00Z</dcterms:created>
  <dcterms:modified xsi:type="dcterms:W3CDTF">2020-09-02T13:16:00Z</dcterms:modified>
</cp:coreProperties>
</file>