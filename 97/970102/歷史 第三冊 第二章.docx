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517" w:rsidRPr="0004166E" w:rsidRDefault="0004166E" w:rsidP="0004166E">
      <w:pPr>
        <w:tabs>
          <w:tab w:val="left" w:pos="210"/>
          <w:tab w:val="left" w:pos="480"/>
          <w:tab w:val="left" w:pos="720"/>
        </w:tabs>
        <w:kinsoku w:val="0"/>
        <w:snapToGrid w:val="0"/>
        <w:spacing w:line="300" w:lineRule="exact"/>
        <w:ind w:left="482" w:hanging="482"/>
        <w:jc w:val="center"/>
        <w:rPr>
          <w:rFonts w:ascii="微軟正黑體" w:eastAsia="微軟正黑體" w:hint="eastAsia"/>
          <w:b/>
          <w:color w:val="000000"/>
          <w:sz w:val="28"/>
        </w:rPr>
      </w:pPr>
      <w:r w:rsidRPr="0004166E">
        <w:rPr>
          <w:rFonts w:ascii="微軟正黑體" w:eastAsia="微軟正黑體" w:hint="eastAsia"/>
          <w:b/>
          <w:color w:val="000000"/>
          <w:sz w:val="28"/>
        </w:rPr>
        <w:t>松山高中九十七學年度上學期高二自然組（6-15班）歷史第二次期中考試題</w:t>
      </w:r>
    </w:p>
    <w:p w:rsidR="0004166E" w:rsidRPr="0004166E" w:rsidRDefault="0004166E" w:rsidP="0004166E">
      <w:pPr>
        <w:tabs>
          <w:tab w:val="left" w:pos="210"/>
          <w:tab w:val="left" w:pos="480"/>
          <w:tab w:val="left" w:pos="720"/>
        </w:tabs>
        <w:kinsoku w:val="0"/>
        <w:snapToGrid w:val="0"/>
        <w:spacing w:line="300" w:lineRule="exact"/>
        <w:ind w:left="482" w:hanging="482"/>
        <w:jc w:val="center"/>
        <w:rPr>
          <w:rFonts w:ascii="標楷體" w:eastAsia="標楷體"/>
          <w:b/>
        </w:rPr>
        <w:sectPr w:rsidR="0004166E" w:rsidRPr="0004166E">
          <w:footerReference w:type="default" r:id="rId7"/>
          <w:pgSz w:w="11907" w:h="16840" w:code="9"/>
          <w:pgMar w:top="737" w:right="851" w:bottom="851" w:left="851" w:header="397" w:footer="510" w:gutter="0"/>
          <w:cols w:space="425"/>
          <w:docGrid w:type="linesAndChars" w:linePitch="360"/>
        </w:sectPr>
      </w:pPr>
      <w:r w:rsidRPr="0004166E">
        <w:rPr>
          <w:rFonts w:ascii="標楷體" w:eastAsia="標楷體" w:hint="eastAsia"/>
          <w:b/>
          <w:color w:val="000000"/>
          <w:sz w:val="28"/>
        </w:rPr>
        <w:t>範圍：</w:t>
      </w:r>
      <w:r w:rsidR="00E53711">
        <w:rPr>
          <w:rFonts w:ascii="標楷體" w:eastAsia="標楷體" w:hint="eastAsia"/>
          <w:b/>
          <w:color w:val="000000"/>
          <w:sz w:val="28"/>
        </w:rPr>
        <w:t xml:space="preserve">高中歷史 </w:t>
      </w:r>
      <w:r w:rsidRPr="0004166E">
        <w:rPr>
          <w:rFonts w:ascii="標楷體" w:eastAsia="標楷體" w:hint="eastAsia"/>
          <w:b/>
          <w:color w:val="000000"/>
          <w:sz w:val="28"/>
        </w:rPr>
        <w:t>第三冊 第二章</w:t>
      </w:r>
    </w:p>
    <w:p w:rsidR="000B3A37" w:rsidRPr="0004166E" w:rsidRDefault="000B3A37" w:rsidP="00AC0887">
      <w:pPr>
        <w:tabs>
          <w:tab w:val="left" w:pos="211"/>
          <w:tab w:val="left" w:pos="480"/>
          <w:tab w:val="left" w:pos="720"/>
        </w:tabs>
        <w:kinsoku w:val="0"/>
        <w:snapToGrid w:val="0"/>
        <w:spacing w:line="320" w:lineRule="exact"/>
        <w:ind w:left="482" w:hanging="482"/>
        <w:jc w:val="both"/>
        <w:textAlignment w:val="top"/>
        <w:rPr>
          <w:rFonts w:hAnsi="新細明體"/>
          <w:b/>
          <w:sz w:val="22"/>
        </w:rPr>
      </w:pPr>
      <w:r>
        <w:rPr>
          <w:rFonts w:hAnsi="新細明體" w:hint="eastAsia"/>
          <w:b/>
        </w:rPr>
        <w:lastRenderedPageBreak/>
        <w:t>一、單選題：每題</w:t>
      </w:r>
      <w:r>
        <w:rPr>
          <w:rFonts w:hAnsi="新細明體"/>
          <w:b/>
        </w:rPr>
        <w:t>2分</w:t>
      </w:r>
      <w:r w:rsidR="00635FAC">
        <w:rPr>
          <w:rFonts w:hAnsi="新細明體"/>
          <w:b/>
        </w:rPr>
        <w:t>，</w:t>
      </w:r>
      <w:r>
        <w:rPr>
          <w:rFonts w:hAnsi="新細明體"/>
          <w:b/>
        </w:rPr>
        <w:t>共80分</w:t>
      </w:r>
      <w:r w:rsidR="00635FAC">
        <w:rPr>
          <w:rFonts w:hAnsi="新細明體"/>
          <w:b/>
        </w:rPr>
        <w:t>，</w:t>
      </w:r>
      <w:r w:rsidR="00635FAC">
        <w:rPr>
          <w:rFonts w:hAnsi="新細明體" w:hint="eastAsia"/>
          <w:b/>
        </w:rPr>
        <w:t>答錯不到扣</w:t>
      </w:r>
      <w:r w:rsidR="0004166E">
        <w:rPr>
          <w:rFonts w:hAnsi="新細明體" w:hint="eastAsia"/>
          <w:b/>
        </w:rPr>
        <w:t xml:space="preserve">                            </w:t>
      </w:r>
      <w:r w:rsidR="0004166E" w:rsidRPr="0004166E">
        <w:rPr>
          <w:rFonts w:hint="eastAsia"/>
          <w:color w:val="000000"/>
          <w:sz w:val="22"/>
        </w:rPr>
        <w:t>命題者：</w:t>
      </w:r>
      <w:r w:rsidR="00E53711">
        <w:rPr>
          <w:rFonts w:hint="eastAsia"/>
          <w:color w:val="000000"/>
          <w:sz w:val="22"/>
        </w:rPr>
        <w:t xml:space="preserve"> </w:t>
      </w:r>
      <w:r w:rsidR="0004166E" w:rsidRPr="0004166E">
        <w:rPr>
          <w:rFonts w:hint="eastAsia"/>
          <w:color w:val="000000"/>
          <w:sz w:val="22"/>
        </w:rPr>
        <w:t>黃瑪麗 老師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</w:rPr>
      </w:pPr>
      <w:r>
        <w:rPr>
          <w:rFonts w:hint="eastAsia"/>
        </w:rPr>
        <w:t>1.</w:t>
      </w:r>
      <w:r w:rsidR="000B3A37">
        <w:rPr>
          <w:rFonts w:hint="eastAsia"/>
        </w:rPr>
        <w:t>有一則新聞報導的內容是：「……朝覲儀式進入尾聲，成千上萬的回教徒今天繞著聖石天房四周行走七圈，其他信徒則在米納附近朝象徵撒旦的柱子扔擲石塊。……」請問：這是在哪一個城市？　(A)麥加　(B)麥地那　(C)耶路撒冷　(D)巴格達。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2.</w:t>
      </w:r>
      <w:r w:rsidR="000B3A37">
        <w:rPr>
          <w:rFonts w:hint="eastAsia"/>
        </w:rPr>
        <w:t>食物反映一地的地理條件與文化，在近代交通發達以前，通常不易改變；但有些地區的飲食方式卻在西元八世紀到十六世紀間，有重大的變化，如開羅、君士坦丁堡都屬此類。這些地方飲食文化的改變主要原因為何？　(A)宗教信仰改變　(B)氣候條件變遷　(C)耕作技術改變　(D)</w:t>
      </w:r>
      <w:r w:rsidR="00E53711">
        <w:rPr>
          <w:rFonts w:hint="eastAsia"/>
        </w:rPr>
        <w:t>海外貿易中</w:t>
      </w:r>
      <w:r w:rsidR="000B3A37">
        <w:rPr>
          <w:rFonts w:hint="eastAsia"/>
        </w:rPr>
        <w:t>斷。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3.</w:t>
      </w:r>
      <w:r w:rsidR="000B3A37">
        <w:t>1860年，吳哥窟最知名的「發現者」</w:t>
      </w:r>
      <w:r w:rsidR="000B3A37">
        <w:t>──</w:t>
      </w:r>
      <w:r w:rsidR="000B3A37">
        <w:t>法國自然學家HenriMouhot，將這座埋沒在森林中將近400多年的吳哥王朝都城發掘出來，名列世界七大奇景之一。自那時起，在此遺址上展開一連串有系統的挖掘與科學探勘。1992年，吳哥窟被聯合國教科文組織登錄為世界文化遺產。</w:t>
      </w:r>
      <w:r w:rsidR="000B3A37">
        <w:rPr>
          <w:rFonts w:hint="eastAsia"/>
        </w:rPr>
        <w:t>請問：</w:t>
      </w:r>
      <w:r w:rsidR="000B3A37">
        <w:t>吳哥窟</w:t>
      </w:r>
      <w:r w:rsidR="000B3A37">
        <w:rPr>
          <w:rFonts w:hint="eastAsia"/>
        </w:rPr>
        <w:t>的核心是供奉哪一位神祇的神殿？　(A)梵天　(B)釋迦摩尼　(C)濕婆　(D)毗濕奴。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4.</w:t>
      </w:r>
      <w:r w:rsidR="000B3A37">
        <w:rPr>
          <w:rFonts w:hint="eastAsia"/>
        </w:rPr>
        <w:t>西元1145年，法國教士聖伯納（St. Be</w:t>
      </w:r>
      <w:r w:rsidR="000B3A37">
        <w:t>rn</w:t>
      </w:r>
      <w:r w:rsidR="000B3A37">
        <w:rPr>
          <w:rFonts w:hint="eastAsia"/>
        </w:rPr>
        <w:t>ard）為激勵士氣，發表演講曰：「……真理的寶座已被異說占據了……一聽我說話的人們，穿上你們那刺不透的盔甲，……戰勝那些異教徒，洗清你們的罪孽，奪回聖地將是你們懺悔的獎賞。」他在鼓動哪一事件？　(A)要求歐洲人挺身對抗蒙古西征　(B)鼓勵基督徒勇於反對不合理的宗教規定　(C)鼓吹參與十字軍東征　(D)英法百年戰爭時，激勵法國人反抗英國的侵略。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5.</w:t>
      </w:r>
      <w:r w:rsidR="000B3A37">
        <w:rPr>
          <w:rFonts w:hint="eastAsia"/>
        </w:rPr>
        <w:t>唐朝稱土耳其為突厥，在被唐朝擊潰後西遷，並漸漸成為伊斯蘭世界的一員。他們在哪一時期取代了阿拉伯人，成為穆斯林的領袖？　(A)八世紀以後　(B)十一世紀中葉　(C)十三世紀結束十字軍運動後　(D)十五世紀滅亡東羅馬帝國之後</w:t>
      </w:r>
      <w:r w:rsidR="000B3A37">
        <w:rPr>
          <w:rFonts w:hint="eastAsia"/>
          <w:color w:val="000000"/>
        </w:rPr>
        <w:t>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6.</w:t>
      </w:r>
      <w:r w:rsidR="000B3A37">
        <w:rPr>
          <w:rFonts w:hint="eastAsia"/>
        </w:rPr>
        <w:t>拜占庭的外城牆高約8公尺，內城牆高約12至20公尺。城牆外側陡立，用花崗岩巨石砌成，牆頂為人行道和作戰平臺，並有雉堞掩護士兵。城牆內側為斜坡，有岩石護牆、藏兵洞和倉庫。外城牆和內城牆上聳立著96座塔樓、三百多座角樓和碉堡，塔樓凸出城牆約5公尺，平均間距60多公尺，形成強大的火力支援系統。城牆外為寬約18公尺的護城河。請問：建拜占庭為羅馬帝國新首都的皇帝是誰？　(A)查士丁尼　(B)君士坦丁　(C)戴克里先　(D)瓦倫廷尼安。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7.</w:t>
      </w:r>
      <w:r w:rsidR="000B3A37">
        <w:rPr>
          <w:rFonts w:hint="eastAsia"/>
        </w:rPr>
        <w:t>歷代史學家對羅馬帝國滅亡的原因各有不同的觀點，但是最直接因素應該是</w:t>
      </w:r>
      <w:r w:rsidR="000B3A37">
        <w:rPr>
          <w:color w:val="000000"/>
        </w:rPr>
        <w:t xml:space="preserve">　(A)</w:t>
      </w:r>
      <w:r w:rsidR="000B3A37">
        <w:rPr>
          <w:rFonts w:hint="eastAsia"/>
        </w:rPr>
        <w:t>日耳曼民族入侵</w:t>
      </w:r>
      <w:r w:rsidR="000B3A37">
        <w:rPr>
          <w:color w:val="000000"/>
        </w:rPr>
        <w:t xml:space="preserve">　(B)道德標準的降低　(C)</w:t>
      </w:r>
      <w:r w:rsidR="000B3A37">
        <w:rPr>
          <w:rFonts w:hint="eastAsia"/>
        </w:rPr>
        <w:t>社會階級的衝突</w:t>
      </w:r>
      <w:r w:rsidR="000B3A37">
        <w:rPr>
          <w:color w:val="000000"/>
        </w:rPr>
        <w:t xml:space="preserve">　(D)</w:t>
      </w:r>
      <w:r w:rsidR="000B3A37">
        <w:rPr>
          <w:rFonts w:hint="eastAsia"/>
        </w:rPr>
        <w:t>基督教的勝利。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8.</w:t>
      </w:r>
      <w:r w:rsidR="000B3A37">
        <w:rPr>
          <w:rFonts w:hint="eastAsia"/>
        </w:rPr>
        <w:t>西元六世紀時，某些修會有「工作即祈禱」的原則，希望終止之前自虐的苦修行為。當時該會的修士藉以代替苦修的工作為何？　(A)繕寫書本，保存文獻　(B)前往亞、非各地傳教　(C)建立大學，培育人才　(D)組織群眾，收復聖城。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9.</w:t>
      </w:r>
      <w:r w:rsidR="000B3A37">
        <w:rPr>
          <w:rFonts w:hint="eastAsia"/>
        </w:rPr>
        <w:t>十一世紀末以後，歐洲某一地區的商人</w:t>
      </w:r>
      <w:r w:rsidR="000B3A37">
        <w:t>自英國進口羊毛，製成羊紡品後又銷往英國，獲利極豐。紡織業加上原有的農牧業帶動了</w:t>
      </w:r>
      <w:r w:rsidR="000B3A37">
        <w:rPr>
          <w:rFonts w:hint="eastAsia"/>
        </w:rPr>
        <w:t>該地區</w:t>
      </w:r>
      <w:r w:rsidR="000B3A37">
        <w:t>的經濟發展：境內的各種手工業、商業及銀行業都開始興盛，城鎮居民的社會力量日益增高。</w:t>
      </w:r>
      <w:r w:rsidR="000B3A37">
        <w:rPr>
          <w:rFonts w:hint="eastAsia"/>
        </w:rPr>
        <w:t>試判斷這應是指哪一地區？</w:t>
      </w:r>
      <w:r w:rsidR="000B3A37">
        <w:rPr>
          <w:color w:val="000000"/>
        </w:rPr>
        <w:t xml:space="preserve">　(A)</w:t>
      </w:r>
      <w:r w:rsidR="000B3A37">
        <w:rPr>
          <w:rFonts w:hint="eastAsia"/>
        </w:rPr>
        <w:t>法蘭德斯</w:t>
      </w:r>
      <w:r w:rsidR="000B3A37">
        <w:rPr>
          <w:color w:val="000000"/>
        </w:rPr>
        <w:t xml:space="preserve">　(B)</w:t>
      </w:r>
      <w:r w:rsidR="000B3A37">
        <w:rPr>
          <w:rFonts w:hint="eastAsia"/>
        </w:rPr>
        <w:t>義大利北部</w:t>
      </w:r>
      <w:r w:rsidR="000B3A37">
        <w:rPr>
          <w:color w:val="000000"/>
        </w:rPr>
        <w:t xml:space="preserve">　(C)</w:t>
      </w:r>
      <w:r w:rsidR="000B3A37">
        <w:rPr>
          <w:rFonts w:hint="eastAsia"/>
        </w:rPr>
        <w:t>西班牙</w:t>
      </w:r>
      <w:r w:rsidR="000B3A37">
        <w:rPr>
          <w:color w:val="000000"/>
        </w:rPr>
        <w:t xml:space="preserve">　(D)</w:t>
      </w:r>
      <w:r w:rsidR="000B3A37">
        <w:rPr>
          <w:rFonts w:hint="eastAsia"/>
        </w:rPr>
        <w:t>日耳曼地區。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10.</w:t>
      </w:r>
      <w:r w:rsidR="000B3A37">
        <w:rPr>
          <w:rFonts w:hint="eastAsia"/>
        </w:rPr>
        <w:t>他不僅是偉大的佛學家也是成就顯著的地理學家，他在印度留學十七年，《大唐西域記》是他為經行之地所作的紀錄。請問：他是誰？　(A)法顯　(B)義淨　(C)玄奘　(D)龍樹。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11.</w:t>
      </w:r>
      <w:r w:rsidR="000B3A37">
        <w:rPr>
          <w:rFonts w:hint="eastAsia"/>
        </w:rPr>
        <w:t xml:space="preserve">早期的阿拉伯人過著游牧生活，散居各處，沒有統一的政權。後來促使他們團結起來，迅速發展與擴張，在中世紀建立起輝煌的大帝國，其最主要的因素是什麼？　</w:t>
      </w:r>
      <w:r w:rsidR="000B3A37">
        <w:t>(A)</w:t>
      </w:r>
      <w:r w:rsidR="000B3A37">
        <w:rPr>
          <w:rFonts w:hint="eastAsia"/>
        </w:rPr>
        <w:t xml:space="preserve">宗教的動力　</w:t>
      </w:r>
      <w:r w:rsidR="000B3A37">
        <w:t>(B)</w:t>
      </w:r>
      <w:r w:rsidR="000B3A37">
        <w:rPr>
          <w:rFonts w:hint="eastAsia"/>
        </w:rPr>
        <w:t xml:space="preserve">相同的血統和種族認同　</w:t>
      </w:r>
      <w:r w:rsidR="000B3A37">
        <w:t>(C)</w:t>
      </w:r>
      <w:r w:rsidR="000B3A37">
        <w:rPr>
          <w:rFonts w:hint="eastAsia"/>
        </w:rPr>
        <w:t xml:space="preserve">追逐財富的野心　</w:t>
      </w:r>
      <w:r w:rsidR="000B3A37">
        <w:t>(D)</w:t>
      </w:r>
      <w:r w:rsidR="000B3A37">
        <w:rPr>
          <w:rFonts w:hint="eastAsia"/>
        </w:rPr>
        <w:t>因為使用相同的語言。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12.</w:t>
      </w:r>
      <w:r w:rsidR="000B3A37">
        <w:rPr>
          <w:rFonts w:hint="eastAsia"/>
        </w:rPr>
        <w:t>下列何者是阿拉伯人發展出相當進步的商業技術？　(A)組織行會共同控制生產　(B)發行紙幣通行帝國境內　(C)合組公司以共同分擔貿易風險　(D)以金銀交易取代憑證貿易。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13.</w:t>
      </w:r>
      <w:r w:rsidR="000B3A37">
        <w:rPr>
          <w:rFonts w:hint="eastAsia"/>
        </w:rPr>
        <w:t>源自印度的佛教，教義內容廣泛，主要包括大乘、小乘兩大教派。當佛教傳入中國，且經過「佛教中國化」之後，中國社會普遍流行的是大乘教義。對於這個現象，以下解釋何者較為合理？　(A)印度佛教裡大乘的勢力較大，影響所及，使中國也接受大乘佛教　(B)大乘佛教流傳於印度上層社會，傳入中國後，才為中國君主接受　(C)小乘佛教講求渡化個人，而大乘強調忠君，所以受中</w:t>
      </w:r>
      <w:r w:rsidR="000B3A37">
        <w:rPr>
          <w:rFonts w:hint="eastAsia"/>
        </w:rPr>
        <w:lastRenderedPageBreak/>
        <w:t>國君主歡迎　(D)大乘佛教的主張與中國士人理念較相合，所以中國選擇大乘義理。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  <w:color w:val="000000"/>
        </w:rPr>
        <w:t>14.</w:t>
      </w:r>
      <w:r w:rsidR="000B3A37">
        <w:rPr>
          <w:rFonts w:hint="eastAsia"/>
          <w:color w:val="000000"/>
        </w:rPr>
        <w:t>基督教在歐洲社會中，奠定其無可動搖的影響力是在何時？　(A)羅馬城的主教受羅馬帝國皇帝冊封為教宗　(B)西羅馬帝國滅亡，教會以其文明的力量征服日耳曼蠻族以後　(C)耶穌死後，門徒保羅發揚教義，四出傳教以後　(D)羅馬帝國皇帝君士坦丁頒布詔令，宣布赦免基督徒，給予合法的宗教地位以後。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Ansi="新細明體" w:hint="eastAsia"/>
        </w:rPr>
        <w:t>15.</w:t>
      </w:r>
      <w:r w:rsidR="000B3A37">
        <w:rPr>
          <w:rFonts w:hAnsi="新細明體" w:hint="eastAsia"/>
        </w:rPr>
        <w:t xml:space="preserve">下列有關斯多葛學派的哲學敘述，哪一項是合理的？　</w:t>
      </w:r>
      <w:r w:rsidR="000B3A37">
        <w:t>(A)</w:t>
      </w:r>
      <w:r w:rsidR="000B3A37">
        <w:rPr>
          <w:rFonts w:hAnsi="新細明體" w:hint="eastAsia"/>
        </w:rPr>
        <w:t xml:space="preserve">追求合乎理性的節制生活　</w:t>
      </w:r>
      <w:r w:rsidR="000B3A37">
        <w:t>(B)</w:t>
      </w:r>
      <w:r w:rsidR="000B3A37">
        <w:rPr>
          <w:rFonts w:hAnsi="新細明體" w:hint="eastAsia"/>
        </w:rPr>
        <w:t xml:space="preserve">常被誤認為是一種放縱肉欲的哲學　</w:t>
      </w:r>
      <w:r w:rsidR="000B3A37">
        <w:t>(C)</w:t>
      </w:r>
      <w:r w:rsidR="000B3A37">
        <w:rPr>
          <w:rFonts w:hAnsi="新細明體" w:hint="eastAsia"/>
        </w:rPr>
        <w:t xml:space="preserve">追求個人精神的慰藉　</w:t>
      </w:r>
      <w:r w:rsidR="000B3A37">
        <w:t>(D)</w:t>
      </w:r>
      <w:r w:rsidR="000B3A37">
        <w:rPr>
          <w:rFonts w:hAnsi="新細明體" w:hint="eastAsia"/>
        </w:rPr>
        <w:t>是一種詭辯的希臘化學派。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16.</w:t>
      </w:r>
      <w:r w:rsidR="000B3A37">
        <w:rPr>
          <w:rFonts w:hint="eastAsia"/>
        </w:rPr>
        <w:t>十二世紀時，歐洲人重新接觸到的希臘哲學作品，是從哪一種語文的譯本轉譯回來的拉丁文譯本？　(A)印度梵語　(B)希臘語　(C)波斯語　(D)阿拉伯語</w:t>
      </w:r>
      <w:r w:rsidR="000B3A37">
        <w:rPr>
          <w:rFonts w:hAnsi="新細明體" w:hint="eastAsia"/>
        </w:rPr>
        <w:t>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17.</w:t>
      </w:r>
      <w:r w:rsidR="000B3A37">
        <w:rPr>
          <w:rFonts w:hint="eastAsia"/>
        </w:rPr>
        <w:t>地理環境與歷史發展有密不可分的關係，古代希臘政治體制的發展，和希臘半島的哪一項地理環境特色有關？　(A)多平原，適合農耕　(B)地形崎嶇、破碎　(C)河流多，灌溉容易，農業發達　(D)農牧漁業皆發達。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18.</w:t>
      </w:r>
      <w:r w:rsidR="000B3A37">
        <w:rPr>
          <w:rFonts w:hint="eastAsia"/>
        </w:rPr>
        <w:t>有位學者指出：「□是西方文明世界、東方野蠻世界，與神權統治、世俗政權的混合體。」文中的□是指下列何者？</w:t>
      </w:r>
      <w:r w:rsidR="000B3A37">
        <w:t xml:space="preserve">　(A)</w:t>
      </w:r>
      <w:r w:rsidR="000B3A37">
        <w:rPr>
          <w:rFonts w:hint="eastAsia"/>
        </w:rPr>
        <w:t>伊斯蘭帝國</w:t>
      </w:r>
      <w:r w:rsidR="000B3A37">
        <w:t xml:space="preserve">　(B)</w:t>
      </w:r>
      <w:r w:rsidR="000B3A37">
        <w:rPr>
          <w:rFonts w:hint="eastAsia"/>
        </w:rPr>
        <w:t>查理曼帝國</w:t>
      </w:r>
      <w:r w:rsidR="000B3A37">
        <w:t xml:space="preserve">　(C)</w:t>
      </w:r>
      <w:r w:rsidR="000B3A37">
        <w:rPr>
          <w:rFonts w:hint="eastAsia"/>
        </w:rPr>
        <w:t>神聖羅馬帝國</w:t>
      </w:r>
      <w:r w:rsidR="000B3A37">
        <w:t xml:space="preserve">　(D)</w:t>
      </w:r>
      <w:r w:rsidR="000B3A37">
        <w:rPr>
          <w:rFonts w:hint="eastAsia"/>
        </w:rPr>
        <w:t>拜占庭帝國。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19.</w:t>
      </w:r>
      <w:r w:rsidR="000B3A37">
        <w:rPr>
          <w:rFonts w:hint="eastAsia"/>
        </w:rPr>
        <w:t>現在伊拉克情況一團混亂，天天都有自殺炸彈攻擊的事，美國則動輒指責素尼派的不是。請問：「素尼派」是什麼組織？　(A)這派是游離於伊斯蘭主流宗派之外的組織，連阿拉伯人對其也很頭痛　(B)他們認為唯有穆罕默德家族的人才可以出任哈里發，獨尊《古蘭經》的權威　(C)素尼派主張哈里發由穆斯林裡公選，任何人只要信仰虔誠，就有候選資格　(D)素尼派人數不多，但成員個個誓死捍衛伊斯蘭信仰，</w:t>
      </w:r>
      <w:r w:rsidR="000B3A37">
        <w:t>實</w:t>
      </w:r>
      <w:r w:rsidR="000B3A37">
        <w:rPr>
          <w:rFonts w:hint="eastAsia"/>
        </w:rPr>
        <w:t>力一點都不輸給什葉派</w:t>
      </w:r>
      <w:r w:rsidR="000B3A37">
        <w:rPr>
          <w:rFonts w:hint="eastAsia"/>
          <w:color w:val="000000"/>
        </w:rPr>
        <w:t>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20.</w:t>
      </w:r>
      <w:r w:rsidR="000B3A37">
        <w:rPr>
          <w:rFonts w:hint="eastAsia"/>
        </w:rPr>
        <w:t>自立國以來，與中國往來頻繁，大量接受儒家文化要素，包括文物制度、風俗習尚、農業技術、教育制度、文字系統等，是中國文化南傳代表的是指哪一國？　(A)越南　(B)緬甸　(C)泰國　(D)柬埔寨。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21.</w:t>
      </w:r>
      <w:r w:rsidR="000B3A37">
        <w:rPr>
          <w:rFonts w:hint="eastAsia"/>
        </w:rPr>
        <w:t>西元世紀末葉，中國哪一朝代最先派遣使者和沙門，攜帶佛經佛像到高句麗，把大乘佛教帶入朝鮮半島？　(A)前秦　(B)東晉　(C)前燕　(D)北魏。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  <w:color w:val="000000"/>
        </w:rPr>
        <w:t>22.</w:t>
      </w:r>
      <w:r w:rsidR="000B3A37">
        <w:rPr>
          <w:rFonts w:hint="eastAsia"/>
          <w:color w:val="000000"/>
        </w:rPr>
        <w:t>一本旅遊雜誌介紹某地時，提到：「這裡是幾個宗教的交會點，遊客可以看到佛教、道教的寺廟，也可以看到回教清真寺及印度教的廟宇，回教信徒占總人口的50％，華人則占35％，街上更可以看到各種文字的招牌。」根據你的歷史知識，這是指哪一個地方？　(A)泰國　(B)新加坡　(C)馬來西亞　(D)巴基斯坦。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  <w:color w:val="000000"/>
        </w:rPr>
        <w:t>23.</w:t>
      </w:r>
      <w:r w:rsidR="000B3A37">
        <w:rPr>
          <w:rFonts w:hint="eastAsia"/>
          <w:color w:val="000000"/>
        </w:rPr>
        <w:t>下列對中古時代早期的歐洲社會特性的敘述，何者正確？　(A)政治上是封建制度，經濟上是莊園制度　(B)政治上是封建制度，經濟上是工商業繁榮　(C)政治上是中央集權，經濟上是莊園制度　(D)政治上是中央集權，經濟上是工商繁榮。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24.</w:t>
      </w:r>
      <w:r w:rsidR="000B3A37">
        <w:rPr>
          <w:rFonts w:hint="eastAsia"/>
        </w:rPr>
        <w:t xml:space="preserve">一位學者介紹某地豐富的文化資產時，將該地從古以來的宗教信仰比喻成一座房屋。他說：最下層居住的是法老，上一層是亞伯拉罕，再上面一層是基督，最上面一層則是阿拉。這是何地的情況？　</w:t>
      </w:r>
      <w:r w:rsidR="000B3A37">
        <w:t>(</w:t>
      </w:r>
      <w:r w:rsidR="000B3A37">
        <w:rPr>
          <w:rFonts w:hint="eastAsia"/>
        </w:rPr>
        <w:t>A</w:t>
      </w:r>
      <w:r w:rsidR="000B3A37">
        <w:t>)</w:t>
      </w:r>
      <w:r w:rsidR="000B3A37">
        <w:rPr>
          <w:rFonts w:hint="eastAsia"/>
        </w:rPr>
        <w:t xml:space="preserve">開羅　</w:t>
      </w:r>
      <w:r w:rsidR="000B3A37">
        <w:t>(</w:t>
      </w:r>
      <w:r w:rsidR="000B3A37">
        <w:rPr>
          <w:rFonts w:hint="eastAsia"/>
        </w:rPr>
        <w:t>B</w:t>
      </w:r>
      <w:r w:rsidR="000B3A37">
        <w:t>)</w:t>
      </w:r>
      <w:r w:rsidR="000B3A37">
        <w:rPr>
          <w:rFonts w:hint="eastAsia"/>
        </w:rPr>
        <w:t xml:space="preserve">麥加　</w:t>
      </w:r>
      <w:r w:rsidR="000B3A37">
        <w:t>(</w:t>
      </w:r>
      <w:r w:rsidR="000B3A37">
        <w:rPr>
          <w:rFonts w:hint="eastAsia"/>
        </w:rPr>
        <w:t>C</w:t>
      </w:r>
      <w:r w:rsidR="000B3A37">
        <w:t>)</w:t>
      </w:r>
      <w:r w:rsidR="000B3A37">
        <w:rPr>
          <w:rFonts w:hint="eastAsia"/>
        </w:rPr>
        <w:t xml:space="preserve">大馬士革　</w:t>
      </w:r>
      <w:r w:rsidR="000B3A37">
        <w:t>(</w:t>
      </w:r>
      <w:r w:rsidR="000B3A37">
        <w:rPr>
          <w:rFonts w:hint="eastAsia"/>
        </w:rPr>
        <w:t>D</w:t>
      </w:r>
      <w:r w:rsidR="000B3A37">
        <w:t>)</w:t>
      </w:r>
      <w:r w:rsidR="000B3A37">
        <w:rPr>
          <w:rFonts w:hint="eastAsia"/>
        </w:rPr>
        <w:t>君士坦丁堡。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25.</w:t>
      </w:r>
      <w:r w:rsidR="000B3A37">
        <w:rPr>
          <w:rFonts w:hint="eastAsia"/>
        </w:rPr>
        <w:t>這個人是西方藝術史上的天才與怪胎，他擅長利用直線透視法去捕抓自然的神韻，甚至為了暸解人體結構，跑到墓穴裡挖開棺木，只為了了解人的肌肉到底是怎麼去運作。他不只記錄了人的靈魂，也呈現出人的心理狀態。他是誰？　(A)達文西　(B)米開朗基羅　(</w:t>
      </w:r>
      <w:r w:rsidR="000B3A37">
        <w:t>C)</w:t>
      </w:r>
      <w:r w:rsidR="000B3A37">
        <w:rPr>
          <w:rFonts w:hint="eastAsia"/>
        </w:rPr>
        <w:t>拉斐爾　(D)蒙田。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26.</w:t>
      </w:r>
      <w:r w:rsidR="000B3A37">
        <w:rPr>
          <w:rFonts w:hint="eastAsia"/>
        </w:rPr>
        <w:t>作家描述一個城市；「與倫敦人口差不多，都在五萬人上下，全世界最上等的羊毛在此地加工，織成布料後，行銷各地。許多商人集資，要在市中心建一座大教堂。工程進行中，商船隊除了帶回印度香料外，還帶回亞洲黑鼠，使全城五分之四的人在一年中相繼死亡，勞工短缺，必須緊急進口奴隸應急，教堂興建工作才得以繼續。」這座城市可能是：　(A)十世紀的君士坦丁堡　(B)十二世紀的雅典　(C)十四世紀的佛羅倫斯　(D)十六世紀的巴黎。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27.</w:t>
      </w:r>
      <w:r w:rsidR="000B3A37">
        <w:rPr>
          <w:rFonts w:hint="eastAsia"/>
        </w:rPr>
        <w:t>凡是擴張阿拉伯穆斯林的領域的正義之戰，都是伊斯蘭教的「聖戰」；最早的聖戰是哪件事？　(A)穆罕默德率領信徒從麥地那襲擊麥加　(B)穆罕默德在統一大部分的阿拉伯半島後，開始向敘利亞進攻　(C)在穆罕默德去世後，繼承者為爭奪哈里發而爆發衝突　(D)對抗基督徒所組成的十字軍</w:t>
      </w:r>
      <w:r w:rsidR="000B3A37">
        <w:rPr>
          <w:rFonts w:hint="eastAsia"/>
          <w:color w:val="000000"/>
        </w:rPr>
        <w:t>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28.</w:t>
      </w:r>
      <w:r w:rsidR="000B3A37">
        <w:rPr>
          <w:rFonts w:hint="eastAsia"/>
        </w:rPr>
        <w:t>平安時代末期，日本兵馬紛爭，社會解體。貴族家族勢力衰微，自覺現世榮華不可保，乃思尋求來世救贖，因此佛教的哪一宗派頗受到歡迎？　(A)華嚴宗　(B)淨土宗　(C)法相宗　(D)禪宗。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lastRenderedPageBreak/>
        <w:t>29.</w:t>
      </w:r>
      <w:r w:rsidR="000B3A37">
        <w:rPr>
          <w:rFonts w:hint="eastAsia"/>
        </w:rPr>
        <w:t>他先後與尼泊爾、唐朝皇室聯姻，兩國的公主都帶來佛像，建寺供奉，隨後沙門亦接踵而至。而他又宣布支持佛教，在他的庇護下，西藏佛教迅速發展。請問：他是誰？　(A)松贊干布　(B)</w:t>
      </w:r>
      <w:r w:rsidR="000B3A37">
        <w:t>赤松德贊</w:t>
      </w:r>
      <w:r w:rsidR="000B3A37">
        <w:rPr>
          <w:rFonts w:hint="eastAsia"/>
        </w:rPr>
        <w:t xml:space="preserve">　(C)</w:t>
      </w:r>
      <w:r w:rsidR="000B3A37">
        <w:t>朗達瑪</w:t>
      </w:r>
      <w:r w:rsidR="000B3A37">
        <w:rPr>
          <w:rFonts w:hint="eastAsia"/>
        </w:rPr>
        <w:t xml:space="preserve">　(D)</w:t>
      </w:r>
      <w:r w:rsidR="000B3A37">
        <w:t>宗喀巴</w:t>
      </w:r>
      <w:r w:rsidR="000B3A37">
        <w:rPr>
          <w:rFonts w:hint="eastAsia"/>
        </w:rPr>
        <w:t>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30.</w:t>
      </w:r>
      <w:r w:rsidR="000B3A37">
        <w:rPr>
          <w:rFonts w:hint="eastAsia"/>
        </w:rPr>
        <w:t>西</w:t>
      </w:r>
      <w:r w:rsidR="000B3A37">
        <w:t>元前218年，</w:t>
      </w:r>
      <w:r w:rsidR="000B3A37">
        <w:rPr>
          <w:rFonts w:hint="eastAsia"/>
        </w:rPr>
        <w:t>二十九</w:t>
      </w:r>
      <w:r w:rsidR="000B3A37">
        <w:t>歲的漢尼拔率領四萬大軍與</w:t>
      </w:r>
      <w:r w:rsidR="000B3A37">
        <w:rPr>
          <w:rFonts w:hint="eastAsia"/>
        </w:rPr>
        <w:t>三十七</w:t>
      </w:r>
      <w:r w:rsidR="000B3A37">
        <w:t>頭戰象向</w:t>
      </w:r>
      <w:r w:rsidR="000B3A37">
        <w:rPr>
          <w:rFonts w:hint="eastAsia"/>
        </w:rPr>
        <w:t>義</w:t>
      </w:r>
      <w:r w:rsidR="000B3A37">
        <w:t>大利進軍。漢尼拔大軍是歷史上第一支翻越阿爾卑斯山脈的軍隊，此時已經是十月中旬，寒冷的天氣，泥濘的道路，以及山地部落的襲擊使漢尼拔的部隊大量減員，到達</w:t>
      </w:r>
      <w:r w:rsidR="000B3A37">
        <w:rPr>
          <w:rFonts w:hint="eastAsia"/>
        </w:rPr>
        <w:t>義</w:t>
      </w:r>
      <w:r w:rsidR="000B3A37">
        <w:t>大利波河平原時四萬大軍只剩下兩萬六千人。漢尼拔在意大利北部的高盧人部落</w:t>
      </w:r>
      <w:r w:rsidR="000B3A37">
        <w:rPr>
          <w:rFonts w:hint="eastAsia"/>
        </w:rPr>
        <w:t>裡</w:t>
      </w:r>
      <w:r w:rsidR="000B3A37">
        <w:t>招募大量雇佣軍，使其兵力重新達到四萬人。</w:t>
      </w:r>
      <w:r w:rsidR="000B3A37">
        <w:rPr>
          <w:rFonts w:hint="eastAsia"/>
        </w:rPr>
        <w:t>請問：這是指哪一場戰爭？　(A)</w:t>
      </w:r>
      <w:r w:rsidR="000B3A37">
        <w:t>波希戰爭　(B)伯羅奔尼撒戰爭</w:t>
      </w:r>
      <w:r w:rsidR="000B3A37">
        <w:rPr>
          <w:rFonts w:hint="eastAsia"/>
        </w:rPr>
        <w:t xml:space="preserve">　(C)布匿克戰爭　(D)馬其頓戰爭。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31.</w:t>
      </w:r>
      <w:r w:rsidR="000B3A37">
        <w:rPr>
          <w:rFonts w:hint="eastAsia"/>
        </w:rPr>
        <w:t>「</w:t>
      </w:r>
      <w:r w:rsidR="000B3A37">
        <w:t>由於</w:t>
      </w:r>
      <w:r w:rsidR="000B3A37">
        <w:rPr>
          <w:rFonts w:hint="eastAsia"/>
        </w:rPr>
        <w:t>該地</w:t>
      </w:r>
      <w:r w:rsidR="000B3A37">
        <w:t>地處於中亞交通的要衝，曾經受來自希臘亞歷山大遠征軍的統治，又深受希臘羅馬文化的影響，於是當地的造像風格略帶有西方雕塑的特色，例如強調自然的寫實性，外觀上則是高鼻、深眼、卷髮、嘴上有八字鬍的佛像和通肩式大衣的造型，有的佛像甚會表現肌肉線條。</w:t>
      </w:r>
      <w:r w:rsidR="000B3A37">
        <w:rPr>
          <w:rFonts w:hint="eastAsia"/>
        </w:rPr>
        <w:t>」請問：這是指哪一種文化的藝術風格？　(A)阿旃陀文化　(B)敦煌文化　(C)吳哥文化　(D)</w:t>
      </w:r>
      <w:r w:rsidR="000B3A37">
        <w:t>犍陀羅</w:t>
      </w:r>
      <w:r w:rsidR="000B3A37">
        <w:rPr>
          <w:rFonts w:hint="eastAsia"/>
        </w:rPr>
        <w:t>文化。</w:t>
      </w:r>
    </w:p>
    <w:p w:rsidR="000B3A37" w:rsidRPr="000B3A37" w:rsidRDefault="00F36C0F" w:rsidP="00F36C0F">
      <w:pPr>
        <w:tabs>
          <w:tab w:val="left" w:pos="211"/>
          <w:tab w:val="left" w:pos="480"/>
          <w:tab w:val="left" w:pos="720"/>
        </w:tabs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32.</w:t>
      </w:r>
      <w:r w:rsidR="000B3A37">
        <w:rPr>
          <w:rFonts w:hint="eastAsia"/>
        </w:rPr>
        <w:t>附圖是一幅古代希臘世界地圖，圖中哪一個地區是《荷馬史詩》故事發生地與希臘科學思想萌芽的地方？　(A)甲　(B)乙　(C)丙　(D)丁。</w:t>
      </w:r>
      <w:r w:rsidR="000B3A37">
        <w:br/>
      </w:r>
      <w:r>
        <w:rPr>
          <w:rFonts w:hint="eastAsia"/>
        </w:rPr>
        <w:t xml:space="preserve">       </w:t>
      </w:r>
      <w:r w:rsidR="00E53711">
        <w:rPr>
          <w:noProof/>
        </w:rPr>
        <w:drawing>
          <wp:inline distT="0" distB="0" distL="0" distR="0">
            <wp:extent cx="2550795" cy="1524000"/>
            <wp:effectExtent l="19050" t="0" r="1905" b="0"/>
            <wp:docPr id="9" name="圖片 9" descr="95-ZLJ-L-1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5-ZLJ-L-1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0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33.</w:t>
      </w:r>
      <w:r w:rsidR="000B3A37">
        <w:rPr>
          <w:rFonts w:hint="eastAsia"/>
        </w:rPr>
        <w:t>堅信基督教是一新的普世信仰，主張「選民」包括所有信上帝的人，基督教遂由一猶太人宗教，提升為世界性的信仰</w:t>
      </w:r>
      <w:r w:rsidR="000B3A37">
        <w:rPr>
          <w:rFonts w:hint="eastAsia"/>
          <w:color w:val="000000"/>
          <w:kern w:val="0"/>
        </w:rPr>
        <w:t>，對基督教的早期傳播極富貢獻的是哪一位使徒？</w:t>
      </w:r>
      <w:r w:rsidR="000B3A37">
        <w:rPr>
          <w:rFonts w:hint="eastAsia"/>
        </w:rPr>
        <w:t xml:space="preserve">　(A)</w:t>
      </w:r>
      <w:r w:rsidR="000B3A37">
        <w:rPr>
          <w:rFonts w:hint="eastAsia"/>
          <w:color w:val="000000"/>
          <w:kern w:val="0"/>
        </w:rPr>
        <w:t>約翰</w:t>
      </w:r>
      <w:r w:rsidR="000B3A37">
        <w:rPr>
          <w:rFonts w:hint="eastAsia"/>
        </w:rPr>
        <w:t xml:space="preserve">　(B)</w:t>
      </w:r>
      <w:r w:rsidR="000B3A37">
        <w:rPr>
          <w:rFonts w:hint="eastAsia"/>
          <w:color w:val="000000"/>
          <w:kern w:val="0"/>
        </w:rPr>
        <w:t>保羅</w:t>
      </w:r>
      <w:r w:rsidR="000B3A37">
        <w:rPr>
          <w:rFonts w:hint="eastAsia"/>
        </w:rPr>
        <w:t xml:space="preserve">　(C)</w:t>
      </w:r>
      <w:r w:rsidR="000B3A37">
        <w:rPr>
          <w:rFonts w:hint="eastAsia"/>
          <w:color w:val="000000"/>
          <w:kern w:val="0"/>
        </w:rPr>
        <w:t>彼得</w:t>
      </w:r>
      <w:r w:rsidR="000B3A37">
        <w:rPr>
          <w:rFonts w:hint="eastAsia"/>
        </w:rPr>
        <w:t xml:space="preserve">　(D)</w:t>
      </w:r>
      <w:r w:rsidR="000B3A37">
        <w:rPr>
          <w:rFonts w:hint="eastAsia"/>
          <w:color w:val="000000"/>
          <w:kern w:val="0"/>
        </w:rPr>
        <w:t>猶大</w:t>
      </w:r>
      <w:r w:rsidR="000B3A37">
        <w:rPr>
          <w:rFonts w:hint="eastAsia"/>
          <w:color w:val="000000"/>
        </w:rPr>
        <w:t>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0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34.</w:t>
      </w:r>
      <w:r w:rsidR="000B3A37">
        <w:rPr>
          <w:rFonts w:hint="eastAsia"/>
        </w:rPr>
        <w:t>據朝中社報導，北韓文物研究人員最近在開城市發掘出一批大約西元918年至1392年間的一批青銅器。這批青銅器包括青銅燭臺、青銅香爐和青銅火爐。其中青銅燭臺高51釐米，重3.7公斤，由基座、支桿和燭臺組成。這是迄今為止在開城地區發現的最大的燭臺。請問：這是哪一時期的古文物？　(A)高麗王朝　(B)李朝　(C)新羅　(D)</w:t>
      </w:r>
      <w:r w:rsidR="000B3A37">
        <w:t>衛氏朝鮮</w:t>
      </w:r>
      <w:r w:rsidR="000B3A37">
        <w:rPr>
          <w:rFonts w:hint="eastAsia"/>
        </w:rPr>
        <w:t>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0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35.</w:t>
      </w:r>
      <w:r w:rsidR="000B3A37">
        <w:rPr>
          <w:rFonts w:hint="eastAsia"/>
        </w:rPr>
        <w:t>他是位菩薩皇帝，</w:t>
      </w:r>
      <w:r w:rsidR="000B3A37">
        <w:t>篤</w:t>
      </w:r>
      <w:r w:rsidR="000B3A37">
        <w:rPr>
          <w:rFonts w:hint="eastAsia"/>
        </w:rPr>
        <w:t>信佛教，曾三次捨身出家，顯示佛教在中國統治階級不可忽視的影響力。這位中國皇帝是誰？　(A)南朝梁武帝蕭衍　(B)北魏太武帝拓跋燾　(C)武則天　(D)唐玄宗李隆基。</w:t>
      </w:r>
    </w:p>
    <w:p w:rsidR="000B3A37" w:rsidRPr="000B3A37" w:rsidRDefault="00F36C0F" w:rsidP="00F36C0F">
      <w:pPr>
        <w:tabs>
          <w:tab w:val="left" w:pos="211"/>
          <w:tab w:val="left" w:pos="480"/>
          <w:tab w:val="left" w:pos="720"/>
        </w:tabs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36.</w:t>
      </w:r>
      <w:r w:rsidR="000B3A37">
        <w:rPr>
          <w:rFonts w:hint="eastAsia"/>
        </w:rPr>
        <w:t>有一座農莊，莊內農民約定成俗，以附表顯示的方式，進行集體耕作，這應該是下列哪一種時空下的農莊？　(A)先秦時代的黃土高原　(B)拓荒時期的美國西部　(C)隋唐時代的關中平原　(D)中古時期的西歐地區。</w:t>
      </w:r>
      <w:r w:rsidR="000B3A37">
        <w:br/>
      </w:r>
      <w:r w:rsidR="000B3A37">
        <w:object w:dxaOrig="5174" w:dyaOrig="1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58.95pt;height:91.6pt" o:ole="">
            <v:imagedata r:id="rId9" o:title=""/>
          </v:shape>
          <o:OLEObject Type="Embed" ProgID="Word.Document.8" ShapeID="_x0000_i1034" DrawAspect="Content" ObjectID="_1317058684" r:id="rId10">
            <o:FieldCodes>\s</o:FieldCodes>
          </o:OLEObject>
        </w:objec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37.</w:t>
      </w:r>
      <w:r w:rsidR="000B3A37">
        <w:rPr>
          <w:rFonts w:hint="eastAsia"/>
        </w:rPr>
        <w:t>西元622年是伊斯蘭曆法紀年之始，我們習稱「回曆元年」，這是因為在這一年發生了哪件事？　(A)穆罕默德在希拉山得到神的託付，創立伊斯蘭教　(B)穆罕默德降生在麥加　(C)穆罕默德開始傳教，宣揚阿拉旨意　(D)穆罕默德的宗教主張不見容於麥加，被迫逃往麥地那</w:t>
      </w:r>
      <w:r w:rsidR="000B3A37">
        <w:rPr>
          <w:rFonts w:hint="eastAsia"/>
          <w:color w:val="000000"/>
        </w:rPr>
        <w:t>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38.</w:t>
      </w:r>
      <w:r w:rsidR="000B3A37">
        <w:rPr>
          <w:rFonts w:hint="eastAsia"/>
        </w:rPr>
        <w:t>蘭斯洛是位英勇的騎士，忠誠服從領主的權威，受封為圓桌武士，但他卻愛上了王后，最後死於東征異教徒的聖戰之中。他應是哪一時代的歐洲人？　(A)東羅馬帝國　(B)五至十一世紀的中世紀　(C)十一世紀以後的歐洲　(D)義大利文藝復興時代</w:t>
      </w:r>
      <w:r w:rsidR="000B3A37">
        <w:rPr>
          <w:rFonts w:hint="eastAsia"/>
          <w:color w:val="000000"/>
        </w:rPr>
        <w:t>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39.</w:t>
      </w:r>
      <w:r w:rsidR="000B3A37">
        <w:rPr>
          <w:rFonts w:hint="eastAsia"/>
        </w:rPr>
        <w:t xml:space="preserve">「這個城邦位於伯羅奔尼撒半島東南部拉哥尼亞平原，境內缺乏良港，不適合商業，但平原的土地肥沃，以農立國……。」請問：這是指哪一個希臘城邦？　(A)馬其頓　(B)克里特　(C)斯巴達　</w:t>
      </w:r>
      <w:r w:rsidR="000B3A37">
        <w:rPr>
          <w:rFonts w:hint="eastAsia"/>
        </w:rPr>
        <w:lastRenderedPageBreak/>
        <w:t>(D)雅典</w:t>
      </w:r>
      <w:r w:rsidR="000B3A37">
        <w:rPr>
          <w:rFonts w:hint="eastAsia"/>
          <w:color w:val="000000"/>
        </w:rPr>
        <w:t>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40.</w:t>
      </w:r>
      <w:r w:rsidR="000B3A37">
        <w:rPr>
          <w:rFonts w:hint="eastAsia"/>
        </w:rPr>
        <w:t>西元二世紀時的《摩奴法典》，其主要意義為何？　(A)它是印度教學者借用佛教義理去闡述《奧義書》，形成吠檀多哲學　(B)它為種姓制度提供了理論的基礎，認為前生的業注定了今世的責任，人應恪守這個規則　(C)這書是印度教再獲認同的關鍵，確立了梵天、毗濕奴和濕婆三大主神的地位　(D)它是笈多王朝擴張到德干高原後，用來統治當地土著的法典，慈悲寬恕是最大特色。</w:t>
      </w:r>
    </w:p>
    <w:p w:rsidR="00635FAC" w:rsidRDefault="00635FAC" w:rsidP="00635FAC">
      <w:pPr>
        <w:tabs>
          <w:tab w:val="left" w:pos="211"/>
          <w:tab w:val="left" w:pos="480"/>
          <w:tab w:val="left" w:pos="720"/>
          <w:tab w:val="left" w:pos="1224"/>
        </w:tabs>
        <w:rPr>
          <w:rFonts w:hAnsi="新細明體" w:hint="eastAsia"/>
          <w:b/>
          <w:color w:val="000000"/>
        </w:rPr>
      </w:pPr>
      <w:r>
        <w:rPr>
          <w:rFonts w:hAnsi="新細明體" w:hint="eastAsia"/>
          <w:b/>
          <w:color w:val="000000"/>
        </w:rPr>
        <w:t>二、題組：每題</w:t>
      </w:r>
      <w:r>
        <w:rPr>
          <w:rFonts w:hAnsi="新細明體"/>
          <w:b/>
          <w:color w:val="000000"/>
        </w:rPr>
        <w:t>2分、共1</w:t>
      </w:r>
      <w:r>
        <w:rPr>
          <w:rFonts w:hAnsi="新細明體" w:hint="eastAsia"/>
          <w:b/>
          <w:color w:val="000000"/>
        </w:rPr>
        <w:t>2</w:t>
      </w:r>
      <w:r>
        <w:rPr>
          <w:rFonts w:hAnsi="新細明體"/>
          <w:b/>
          <w:color w:val="000000"/>
        </w:rPr>
        <w:t>分，</w:t>
      </w:r>
      <w:r>
        <w:rPr>
          <w:rFonts w:hAnsi="新細明體" w:hint="eastAsia"/>
          <w:b/>
        </w:rPr>
        <w:t>答錯不到扣</w:t>
      </w:r>
    </w:p>
    <w:p w:rsidR="00DF211E" w:rsidRDefault="00DF211E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int="eastAsia"/>
        </w:rPr>
      </w:pPr>
      <w:r>
        <w:rPr>
          <w:rFonts w:hint="eastAsia"/>
        </w:rPr>
        <w:t>甲、</w:t>
      </w:r>
      <w:r w:rsidR="000B3A37">
        <w:rPr>
          <w:rFonts w:hint="eastAsia"/>
        </w:rPr>
        <w:t>雖說《古蘭經》也是文學作品，但阿拉伯人讓世人印象最深的，非《天方夜譚》莫屬，「阿里巴巴與四十大盜」、「阿拉丁的神燈」、「辛巴達歷險記」，早就是世界文學的瑰寶，更是了解阿拉伯社會的生動資料。請</w:t>
      </w:r>
      <w:r>
        <w:rPr>
          <w:rFonts w:hint="eastAsia"/>
        </w:rPr>
        <w:t>回答41~42題</w:t>
      </w:r>
    </w:p>
    <w:p w:rsidR="00F36C0F" w:rsidRDefault="00DF211E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int="eastAsia"/>
        </w:rPr>
      </w:pPr>
      <w:r>
        <w:rPr>
          <w:rFonts w:hint="eastAsia"/>
        </w:rPr>
        <w:t>41.</w:t>
      </w:r>
      <w:r w:rsidR="000B3A37">
        <w:rPr>
          <w:rFonts w:hint="eastAsia"/>
        </w:rPr>
        <w:t>《天方夜譚》是以哪一城市為背景？　(A)埃及的開羅　(B)伊拉克的巴格達　(C)土耳其的君士坦丁堡　(D)阿拉伯聯合大公國的麥加。</w:t>
      </w:r>
    </w:p>
    <w:p w:rsidR="000B3A37" w:rsidRPr="000B3A37" w:rsidRDefault="00DF211E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42.</w:t>
      </w:r>
      <w:r w:rsidR="000B3A37">
        <w:rPr>
          <w:rFonts w:hint="eastAsia"/>
        </w:rPr>
        <w:t>在阿拉伯文學體裁中，哪兩種文學表現最為出色？　(A)詩歌和戲曲　(B)祭祀真主的禱詞與詩歌　(C)詩歌和小說　(D)小說和戲劇。</w:t>
      </w:r>
    </w:p>
    <w:p w:rsidR="00F36C0F" w:rsidRDefault="00DF211E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int="eastAsia"/>
        </w:rPr>
      </w:pPr>
      <w:r>
        <w:rPr>
          <w:rFonts w:hint="eastAsia"/>
          <w:color w:val="000000"/>
        </w:rPr>
        <w:t>乙、</w:t>
      </w:r>
      <w:r w:rsidR="000B3A37">
        <w:rPr>
          <w:rFonts w:hint="eastAsia"/>
          <w:color w:val="000000"/>
        </w:rPr>
        <w:t>封建制度源自於日耳曼人的傳統，是中世紀西歐的政治、軍事與社會秩序的基礎。它形成於八世紀，在十至十三世紀時鼎盛，到十五世紀以後，漸漸的被英、法、西班牙等民族王國所取代。請</w:t>
      </w:r>
      <w:r>
        <w:rPr>
          <w:rFonts w:hint="eastAsia"/>
        </w:rPr>
        <w:t>回答4</w:t>
      </w:r>
      <w:r w:rsidR="00F36C0F">
        <w:rPr>
          <w:rFonts w:hint="eastAsia"/>
        </w:rPr>
        <w:t>3</w:t>
      </w:r>
      <w:r>
        <w:rPr>
          <w:rFonts w:hint="eastAsia"/>
        </w:rPr>
        <w:t>~4</w:t>
      </w:r>
      <w:r w:rsidR="00F36C0F">
        <w:rPr>
          <w:rFonts w:hint="eastAsia"/>
        </w:rPr>
        <w:t>4</w:t>
      </w:r>
      <w:r>
        <w:rPr>
          <w:rFonts w:hint="eastAsia"/>
        </w:rPr>
        <w:t>題</w:t>
      </w:r>
    </w:p>
    <w:p w:rsidR="00F36C0F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int="eastAsia"/>
          <w:color w:val="000000"/>
        </w:rPr>
      </w:pPr>
      <w:r>
        <w:rPr>
          <w:rFonts w:hint="eastAsia"/>
          <w:color w:val="000000"/>
        </w:rPr>
        <w:t>43.</w:t>
      </w:r>
      <w:r w:rsidR="000B3A37">
        <w:rPr>
          <w:rFonts w:hint="eastAsia"/>
          <w:color w:val="000000"/>
        </w:rPr>
        <w:t>黑暗時代商業銷聲匿跡，貨幣失去作用，盛行以物易物，而農業生產差不多全靠莊園。以下有關中世紀時莊園的敘述，何者是</w:t>
      </w:r>
      <w:r w:rsidR="000B3A37">
        <w:rPr>
          <w:rFonts w:hint="eastAsia"/>
          <w:color w:val="000000"/>
          <w:u w:val="single"/>
        </w:rPr>
        <w:t>錯誤</w:t>
      </w:r>
      <w:r w:rsidR="000B3A37">
        <w:rPr>
          <w:rFonts w:hint="eastAsia"/>
          <w:color w:val="000000"/>
        </w:rPr>
        <w:t>的？　(A)莊園裡的土地有公田也有私田，公田由領主所有，擁有私田的是自由民　(B)莊園大都是敞田制，為了方便共同耕作，田地間不設圍籬　(C)莊園是農村共同體，也是個政治獨立單位　(D)為了提高生產力，農民得向地主租用重犁，以深耕土地。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  <w:color w:val="000000"/>
        </w:rPr>
        <w:t>44.</w:t>
      </w:r>
      <w:r w:rsidR="000B3A37">
        <w:rPr>
          <w:rFonts w:hint="eastAsia"/>
          <w:color w:val="000000"/>
        </w:rPr>
        <w:t>中古時期，歐洲實行封建制度，各地貴族據地稱霸，實力不小。請問：下列何者是封建制度在形成時的主要基礎？　(A)土地的分割與契約的締結　(B)征服者對被征服者的財產掠奪與交付關係　(C)種族與階級　(D)宗教與民間習俗。</w:t>
      </w:r>
    </w:p>
    <w:p w:rsidR="00F36C0F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int="eastAsia"/>
        </w:rPr>
      </w:pPr>
      <w:r>
        <w:rPr>
          <w:rFonts w:hint="eastAsia"/>
        </w:rPr>
        <w:t>丙、</w:t>
      </w:r>
      <w:r w:rsidR="000B3A37">
        <w:rPr>
          <w:rFonts w:hint="eastAsia"/>
        </w:rPr>
        <w:t>文藝復興始自十四世紀的義大利北部城邦。由於政治上分裂，削弱了政府的干預，再加上商人的贊助，提供個人才華發揮的機會，而整個歐洲也在熱鬧的文藝氣息中，從中世紀走向近代。請</w:t>
      </w:r>
      <w:r>
        <w:rPr>
          <w:rFonts w:hint="eastAsia"/>
        </w:rPr>
        <w:t>回答45~46題</w:t>
      </w:r>
    </w:p>
    <w:p w:rsidR="00F36C0F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int="eastAsia"/>
        </w:rPr>
      </w:pPr>
      <w:r>
        <w:rPr>
          <w:rFonts w:hint="eastAsia"/>
        </w:rPr>
        <w:t>45.</w:t>
      </w:r>
      <w:r w:rsidR="000B3A37">
        <w:rPr>
          <w:rFonts w:hint="eastAsia"/>
        </w:rPr>
        <w:t>簡單的說，義大利的文藝復興最大的特質是什麼？　(A)科學精神的發揚光大　(B)基督教神學的深入民間　(</w:t>
      </w:r>
      <w:r w:rsidR="000B3A37">
        <w:t>C)</w:t>
      </w:r>
      <w:r w:rsidR="000B3A37">
        <w:rPr>
          <w:rFonts w:hint="eastAsia"/>
        </w:rPr>
        <w:t>古代希臘、羅馬的人文主義的重新昂揚　(D)情感奔放的浪漫精神。</w:t>
      </w:r>
    </w:p>
    <w:p w:rsidR="00F36C0F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int="eastAsia"/>
        </w:rPr>
      </w:pPr>
      <w:r>
        <w:rPr>
          <w:rFonts w:hint="eastAsia"/>
        </w:rPr>
        <w:t>46.</w:t>
      </w:r>
      <w:r w:rsidR="000B3A37">
        <w:rPr>
          <w:rFonts w:hint="eastAsia"/>
        </w:rPr>
        <w:t>他是開啟義大利文藝復興關鍵性的詩人，曾發表拉丁十四行詩，還以塔斯坎尼方言重新詮釋古典文學。他是誰？　(A)但丁　(B)佩脫拉克　(</w:t>
      </w:r>
      <w:r w:rsidR="000B3A37">
        <w:t>C)</w:t>
      </w:r>
      <w:r w:rsidR="000B3A37">
        <w:rPr>
          <w:rFonts w:hint="eastAsia"/>
        </w:rPr>
        <w:t>薄伽丘　(D)塞凡提斯。</w:t>
      </w:r>
    </w:p>
    <w:p w:rsidR="000B3A37" w:rsidRDefault="00635FAC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/>
          <w:b/>
          <w:color w:val="000000"/>
        </w:rPr>
      </w:pPr>
      <w:r>
        <w:rPr>
          <w:rFonts w:hAnsi="新細明體" w:hint="eastAsia"/>
          <w:b/>
          <w:color w:val="000000"/>
        </w:rPr>
        <w:t>三、多選題：每題</w:t>
      </w:r>
      <w:r>
        <w:rPr>
          <w:rFonts w:hAnsi="新細明體"/>
          <w:b/>
          <w:color w:val="000000"/>
        </w:rPr>
        <w:t>2分，共8分，</w:t>
      </w:r>
      <w:r>
        <w:rPr>
          <w:rFonts w:hAnsi="新細明體" w:hint="eastAsia"/>
          <w:b/>
          <w:color w:val="000000"/>
        </w:rPr>
        <w:t>全對才給分，</w:t>
      </w:r>
      <w:r>
        <w:rPr>
          <w:rFonts w:hAnsi="新細明體" w:hint="eastAsia"/>
          <w:b/>
        </w:rPr>
        <w:t>答錯不到扣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47.</w:t>
      </w:r>
      <w:r w:rsidR="000B3A37">
        <w:rPr>
          <w:rFonts w:hint="eastAsia"/>
        </w:rPr>
        <w:t xml:space="preserve">試比較「雅典」和「斯巴達」這兩個希臘城邦，在希臘歷史上的發展特色為何？　(A)斯巴達面對經濟危機採對外擴張策略　(B)西元前十二世紀初，希臘因人口激增，土地不足，發生社會危機　(C)兩者的經濟型態均以工商業為主　(D)前者採抽籤任官；後者由軍人統治　</w:t>
      </w:r>
      <w:r w:rsidR="000B3A37">
        <w:t>(E)</w:t>
      </w:r>
      <w:r w:rsidR="000B3A37">
        <w:rPr>
          <w:rFonts w:hint="eastAsia"/>
        </w:rPr>
        <w:t>均在王政取消後，經歷貴族、獨裁的政治而進入民主</w:t>
      </w:r>
      <w:r w:rsidR="000B3A37">
        <w:t>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48.</w:t>
      </w:r>
      <w:r w:rsidR="000B3A37">
        <w:rPr>
          <w:rFonts w:hint="eastAsia"/>
        </w:rPr>
        <w:t xml:space="preserve">阿拉伯人在短短的百年之間，為何能迅速崛起，不只統一了阿拉伯半島，還能建立起橫跨三洲的伊斯蘭帝國？　(A)宗教狂熱是最重要的因素　(B)覬覦鄰近富國的財富　(C)殘暴的鎮壓，令被征服者難以反抗　(D)湊巧是東羅馬帝國與波斯互鬥兩敗俱傷之時，給予阿拉伯人成長的空間　</w:t>
      </w:r>
      <w:r w:rsidR="000B3A37">
        <w:t>(E)</w:t>
      </w:r>
      <w:r w:rsidR="000B3A37">
        <w:rPr>
          <w:rFonts w:hint="eastAsia"/>
        </w:rPr>
        <w:t>阿拉伯軍隊驍勇善戰，連唐朝都不是對手，大敗於中亞怛羅斯河。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  <w:color w:val="000000"/>
        </w:rPr>
        <w:t>49.</w:t>
      </w:r>
      <w:r w:rsidR="000B3A37">
        <w:rPr>
          <w:rFonts w:hint="eastAsia"/>
          <w:color w:val="000000"/>
        </w:rPr>
        <w:t xml:space="preserve">有關查士丁尼皇帝的敘述，下列哪些是正確的？　(A)他在位的時期，是東羅馬帝國極盛時代　(B)他在東羅馬首府君士坦丁堡建造了又稱聖智堂的聖索菲亞教堂　</w:t>
      </w:r>
      <w:r w:rsidR="000B3A37">
        <w:rPr>
          <w:color w:val="000000"/>
        </w:rPr>
        <w:t>(C)</w:t>
      </w:r>
      <w:r w:rsidR="000B3A37">
        <w:rPr>
          <w:rFonts w:hint="eastAsia"/>
          <w:color w:val="000000"/>
        </w:rPr>
        <w:t>他對法律的整編的貢獻是有目共睹的，《查士丁尼法典》及《法學摘要》，成了近代國家法律的基礎　(D)在他的時代，阿拉伯民族尚未因伊斯蘭教而擴張</w:t>
      </w:r>
      <w:r w:rsidR="008533EA">
        <w:rPr>
          <w:rFonts w:hint="eastAsia"/>
          <w:color w:val="000000"/>
        </w:rPr>
        <w:t xml:space="preserve"> </w:t>
      </w:r>
      <w:r w:rsidR="000B3A37">
        <w:rPr>
          <w:color w:val="000000"/>
        </w:rPr>
        <w:t>(E)</w:t>
      </w:r>
      <w:r w:rsidR="000B3A37">
        <w:rPr>
          <w:rFonts w:hint="eastAsia"/>
          <w:color w:val="000000"/>
        </w:rPr>
        <w:t>他對基督教教義的解釋是相當強勢的，曾以神學家身分干</w:t>
      </w:r>
      <w:r w:rsidR="008533EA">
        <w:rPr>
          <w:rFonts w:hint="eastAsia"/>
          <w:color w:val="000000"/>
        </w:rPr>
        <w:t>預</w:t>
      </w:r>
      <w:r w:rsidR="000B3A37">
        <w:rPr>
          <w:rFonts w:hint="eastAsia"/>
          <w:color w:val="000000"/>
        </w:rPr>
        <w:t>教義。</w:t>
      </w:r>
    </w:p>
    <w:p w:rsidR="000B3A37" w:rsidRPr="000B3A37" w:rsidRDefault="00F36C0F" w:rsidP="00AC0887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 w:hint="eastAsia"/>
          <w:b/>
          <w:color w:val="000000"/>
        </w:rPr>
      </w:pPr>
      <w:r>
        <w:rPr>
          <w:rFonts w:hint="eastAsia"/>
        </w:rPr>
        <w:t>50.</w:t>
      </w:r>
      <w:r w:rsidR="000B3A37">
        <w:rPr>
          <w:rFonts w:hint="eastAsia"/>
        </w:rPr>
        <w:t>十一至十五世紀期間，因為受到新事物的挑戰，西歐的社會與文化起了相當大的變化。請問：下列哪些現象發生於此一時期的西歐？</w:t>
      </w:r>
      <w:r w:rsidR="000B3A37">
        <w:t xml:space="preserve">　(A)</w:t>
      </w:r>
      <w:r w:rsidR="000B3A37">
        <w:rPr>
          <w:rFonts w:hint="eastAsia"/>
        </w:rPr>
        <w:t>國王擴大了行政管理與徵稅的權力</w:t>
      </w:r>
      <w:r w:rsidR="000B3A37">
        <w:t xml:space="preserve">　(B)</w:t>
      </w:r>
      <w:r w:rsidR="000B3A37">
        <w:rPr>
          <w:rFonts w:hint="eastAsia"/>
        </w:rPr>
        <w:t>自治城市興起，商業發達，貨幣經濟出現</w:t>
      </w:r>
      <w:r w:rsidR="000B3A37">
        <w:t xml:space="preserve">　(C)</w:t>
      </w:r>
      <w:r w:rsidR="000B3A37">
        <w:rPr>
          <w:rFonts w:hint="eastAsia"/>
        </w:rPr>
        <w:t>大學出現</w:t>
      </w:r>
      <w:r w:rsidR="000B3A37">
        <w:t xml:space="preserve">　(D)</w:t>
      </w:r>
      <w:r w:rsidR="000B3A37">
        <w:rPr>
          <w:rFonts w:hint="eastAsia"/>
        </w:rPr>
        <w:t>教皇制度、修道院制度興起，政教發生衝突</w:t>
      </w:r>
      <w:r w:rsidR="000B3A37">
        <w:t xml:space="preserve">　(E)</w:t>
      </w:r>
      <w:r w:rsidR="000B3A37">
        <w:rPr>
          <w:rFonts w:hint="eastAsia"/>
        </w:rPr>
        <w:t>義大利文藝復興。</w:t>
      </w:r>
    </w:p>
    <w:p w:rsidR="0004166E" w:rsidRDefault="0004166E" w:rsidP="000B3A37">
      <w:pPr>
        <w:tabs>
          <w:tab w:val="left" w:pos="211"/>
          <w:tab w:val="left" w:pos="480"/>
          <w:tab w:val="left" w:pos="720"/>
          <w:tab w:val="left" w:pos="1224"/>
        </w:tabs>
        <w:rPr>
          <w:rFonts w:hAnsi="新細明體" w:hint="eastAsia"/>
          <w:b/>
          <w:color w:val="000000"/>
        </w:rPr>
      </w:pPr>
    </w:p>
    <w:p w:rsidR="0004166E" w:rsidRDefault="00635FAC" w:rsidP="00E53711">
      <w:pPr>
        <w:tabs>
          <w:tab w:val="left" w:pos="210"/>
          <w:tab w:val="left" w:pos="480"/>
          <w:tab w:val="left" w:pos="720"/>
        </w:tabs>
        <w:kinsoku w:val="0"/>
        <w:snapToGrid w:val="0"/>
        <w:spacing w:line="300" w:lineRule="exact"/>
        <w:ind w:left="482" w:hanging="482"/>
        <w:jc w:val="center"/>
        <w:rPr>
          <w:rFonts w:ascii="微軟正黑體" w:eastAsia="微軟正黑體" w:hAnsi="微軟正黑體" w:hint="eastAsia"/>
          <w:color w:val="000000"/>
          <w:sz w:val="28"/>
        </w:rPr>
      </w:pPr>
      <w:r w:rsidRPr="0004166E">
        <w:rPr>
          <w:rFonts w:ascii="微軟正黑體" w:eastAsia="微軟正黑體" w:hAnsi="微軟正黑體" w:hint="eastAsia"/>
          <w:color w:val="000000"/>
          <w:sz w:val="28"/>
        </w:rPr>
        <w:lastRenderedPageBreak/>
        <w:t>松山高中九十七學年度上學期高二自然組（6-15班）歷史第二次期中考答案卷</w:t>
      </w:r>
    </w:p>
    <w:tbl>
      <w:tblPr>
        <w:tblStyle w:val="a9"/>
        <w:tblW w:w="10989" w:type="dxa"/>
        <w:jc w:val="right"/>
        <w:tblInd w:w="-786" w:type="dxa"/>
        <w:tblLook w:val="04A0"/>
      </w:tblPr>
      <w:tblGrid>
        <w:gridCol w:w="2093"/>
        <w:gridCol w:w="2094"/>
        <w:gridCol w:w="1439"/>
        <w:gridCol w:w="2485"/>
        <w:gridCol w:w="2878"/>
      </w:tblGrid>
      <w:tr w:rsidR="00E53711" w:rsidTr="00E53711">
        <w:trPr>
          <w:trHeight w:val="281"/>
          <w:jc w:val="right"/>
        </w:trPr>
        <w:tc>
          <w:tcPr>
            <w:tcW w:w="2093" w:type="dxa"/>
          </w:tcPr>
          <w:p w:rsidR="00E53711" w:rsidRPr="00E53711" w:rsidRDefault="00E53711" w:rsidP="00635FAC">
            <w:pPr>
              <w:tabs>
                <w:tab w:val="left" w:pos="210"/>
                <w:tab w:val="left" w:pos="480"/>
                <w:tab w:val="left" w:pos="720"/>
              </w:tabs>
              <w:kinsoku w:val="0"/>
              <w:snapToGrid w:val="0"/>
              <w:spacing w:line="300" w:lineRule="exact"/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</w:rPr>
            </w:pPr>
            <w:r w:rsidRPr="00E53711">
              <w:rPr>
                <w:rFonts w:asciiTheme="majorEastAsia" w:eastAsiaTheme="majorEastAsia" w:hAnsiTheme="majorEastAsia" w:hint="eastAsia"/>
                <w:color w:val="000000"/>
                <w:sz w:val="20"/>
              </w:rPr>
              <w:t>監考教師核章</w:t>
            </w:r>
          </w:p>
        </w:tc>
        <w:tc>
          <w:tcPr>
            <w:tcW w:w="2094" w:type="dxa"/>
          </w:tcPr>
          <w:p w:rsidR="00E53711" w:rsidRPr="00E53711" w:rsidRDefault="00E53711" w:rsidP="00E53711">
            <w:pPr>
              <w:tabs>
                <w:tab w:val="left" w:pos="210"/>
                <w:tab w:val="left" w:pos="480"/>
                <w:tab w:val="left" w:pos="720"/>
              </w:tabs>
              <w:kinsoku w:val="0"/>
              <w:snapToGrid w:val="0"/>
              <w:spacing w:line="300" w:lineRule="exact"/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</w:rPr>
            </w:pPr>
            <w:r w:rsidRPr="00E53711">
              <w:rPr>
                <w:rFonts w:asciiTheme="majorEastAsia" w:eastAsiaTheme="majorEastAsia" w:hAnsiTheme="majorEastAsia" w:hint="eastAsia"/>
                <w:color w:val="000000"/>
                <w:sz w:val="20"/>
              </w:rPr>
              <w:t>班級</w:t>
            </w:r>
          </w:p>
        </w:tc>
        <w:tc>
          <w:tcPr>
            <w:tcW w:w="1439" w:type="dxa"/>
          </w:tcPr>
          <w:p w:rsidR="00E53711" w:rsidRPr="00E53711" w:rsidRDefault="00E53711" w:rsidP="00635FAC">
            <w:pPr>
              <w:tabs>
                <w:tab w:val="left" w:pos="210"/>
                <w:tab w:val="left" w:pos="480"/>
                <w:tab w:val="left" w:pos="720"/>
              </w:tabs>
              <w:kinsoku w:val="0"/>
              <w:snapToGrid w:val="0"/>
              <w:spacing w:line="300" w:lineRule="exact"/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</w:rPr>
            </w:pPr>
            <w:r w:rsidRPr="00E53711">
              <w:rPr>
                <w:rFonts w:asciiTheme="majorEastAsia" w:eastAsiaTheme="majorEastAsia" w:hAnsiTheme="majorEastAsia" w:hint="eastAsia"/>
                <w:color w:val="000000"/>
                <w:sz w:val="20"/>
              </w:rPr>
              <w:t>座號</w:t>
            </w:r>
          </w:p>
        </w:tc>
        <w:tc>
          <w:tcPr>
            <w:tcW w:w="2485" w:type="dxa"/>
          </w:tcPr>
          <w:p w:rsidR="00E53711" w:rsidRPr="00E53711" w:rsidRDefault="00E53711" w:rsidP="00635FAC">
            <w:pPr>
              <w:tabs>
                <w:tab w:val="left" w:pos="210"/>
                <w:tab w:val="left" w:pos="480"/>
                <w:tab w:val="left" w:pos="720"/>
              </w:tabs>
              <w:kinsoku w:val="0"/>
              <w:snapToGrid w:val="0"/>
              <w:spacing w:line="300" w:lineRule="exact"/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</w:rPr>
            </w:pPr>
            <w:r w:rsidRPr="00E53711">
              <w:rPr>
                <w:rFonts w:asciiTheme="majorEastAsia" w:eastAsiaTheme="majorEastAsia" w:hAnsiTheme="majorEastAsia" w:hint="eastAsia"/>
                <w:color w:val="000000"/>
                <w:sz w:val="20"/>
              </w:rPr>
              <w:t>姓名</w:t>
            </w:r>
          </w:p>
        </w:tc>
        <w:tc>
          <w:tcPr>
            <w:tcW w:w="2878" w:type="dxa"/>
          </w:tcPr>
          <w:p w:rsidR="00E53711" w:rsidRPr="00E53711" w:rsidRDefault="00E53711" w:rsidP="00635FAC">
            <w:pPr>
              <w:tabs>
                <w:tab w:val="left" w:pos="210"/>
                <w:tab w:val="left" w:pos="480"/>
                <w:tab w:val="left" w:pos="720"/>
              </w:tabs>
              <w:kinsoku w:val="0"/>
              <w:snapToGrid w:val="0"/>
              <w:spacing w:line="300" w:lineRule="exact"/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</w:rPr>
            </w:pPr>
            <w:r w:rsidRPr="00E53711">
              <w:rPr>
                <w:rFonts w:asciiTheme="majorEastAsia" w:eastAsiaTheme="majorEastAsia" w:hAnsiTheme="majorEastAsia" w:hint="eastAsia"/>
                <w:color w:val="000000"/>
                <w:sz w:val="20"/>
              </w:rPr>
              <w:t>得分</w:t>
            </w:r>
          </w:p>
        </w:tc>
      </w:tr>
      <w:tr w:rsidR="00E53711" w:rsidTr="00E53711">
        <w:trPr>
          <w:trHeight w:val="773"/>
          <w:jc w:val="right"/>
        </w:trPr>
        <w:tc>
          <w:tcPr>
            <w:tcW w:w="2093" w:type="dxa"/>
          </w:tcPr>
          <w:p w:rsidR="00E53711" w:rsidRDefault="00E53711" w:rsidP="00635FAC">
            <w:pPr>
              <w:tabs>
                <w:tab w:val="left" w:pos="210"/>
                <w:tab w:val="left" w:pos="480"/>
                <w:tab w:val="left" w:pos="720"/>
              </w:tabs>
              <w:kinsoku w:val="0"/>
              <w:snapToGrid w:val="0"/>
              <w:spacing w:line="300" w:lineRule="exact"/>
              <w:jc w:val="center"/>
              <w:rPr>
                <w:rFonts w:ascii="微軟正黑體" w:eastAsia="微軟正黑體" w:hAnsi="微軟正黑體" w:hint="eastAsia"/>
                <w:color w:val="000000"/>
                <w:sz w:val="28"/>
              </w:rPr>
            </w:pPr>
          </w:p>
        </w:tc>
        <w:tc>
          <w:tcPr>
            <w:tcW w:w="2094" w:type="dxa"/>
          </w:tcPr>
          <w:p w:rsidR="00E53711" w:rsidRDefault="00E53711" w:rsidP="00635FAC">
            <w:pPr>
              <w:tabs>
                <w:tab w:val="left" w:pos="210"/>
                <w:tab w:val="left" w:pos="480"/>
                <w:tab w:val="left" w:pos="720"/>
              </w:tabs>
              <w:kinsoku w:val="0"/>
              <w:snapToGrid w:val="0"/>
              <w:spacing w:line="300" w:lineRule="exact"/>
              <w:jc w:val="center"/>
              <w:rPr>
                <w:rFonts w:ascii="微軟正黑體" w:eastAsia="微軟正黑體" w:hAnsi="微軟正黑體" w:hint="eastAsia"/>
                <w:color w:val="000000"/>
                <w:sz w:val="28"/>
              </w:rPr>
            </w:pPr>
          </w:p>
        </w:tc>
        <w:tc>
          <w:tcPr>
            <w:tcW w:w="1439" w:type="dxa"/>
          </w:tcPr>
          <w:p w:rsidR="00E53711" w:rsidRDefault="00E53711" w:rsidP="00635FAC">
            <w:pPr>
              <w:tabs>
                <w:tab w:val="left" w:pos="210"/>
                <w:tab w:val="left" w:pos="480"/>
                <w:tab w:val="left" w:pos="720"/>
              </w:tabs>
              <w:kinsoku w:val="0"/>
              <w:snapToGrid w:val="0"/>
              <w:spacing w:line="300" w:lineRule="exact"/>
              <w:jc w:val="center"/>
              <w:rPr>
                <w:rFonts w:ascii="微軟正黑體" w:eastAsia="微軟正黑體" w:hAnsi="微軟正黑體" w:hint="eastAsia"/>
                <w:color w:val="000000"/>
                <w:sz w:val="28"/>
              </w:rPr>
            </w:pPr>
          </w:p>
        </w:tc>
        <w:tc>
          <w:tcPr>
            <w:tcW w:w="2485" w:type="dxa"/>
          </w:tcPr>
          <w:p w:rsidR="00E53711" w:rsidRDefault="00E53711" w:rsidP="00635FAC">
            <w:pPr>
              <w:tabs>
                <w:tab w:val="left" w:pos="210"/>
                <w:tab w:val="left" w:pos="480"/>
                <w:tab w:val="left" w:pos="720"/>
              </w:tabs>
              <w:kinsoku w:val="0"/>
              <w:snapToGrid w:val="0"/>
              <w:spacing w:line="300" w:lineRule="exact"/>
              <w:jc w:val="center"/>
              <w:rPr>
                <w:rFonts w:ascii="微軟正黑體" w:eastAsia="微軟正黑體" w:hAnsi="微軟正黑體" w:hint="eastAsia"/>
                <w:color w:val="000000"/>
                <w:sz w:val="28"/>
              </w:rPr>
            </w:pPr>
          </w:p>
        </w:tc>
        <w:tc>
          <w:tcPr>
            <w:tcW w:w="2878" w:type="dxa"/>
          </w:tcPr>
          <w:p w:rsidR="00E53711" w:rsidRDefault="00E53711" w:rsidP="00635FAC">
            <w:pPr>
              <w:tabs>
                <w:tab w:val="left" w:pos="210"/>
                <w:tab w:val="left" w:pos="480"/>
                <w:tab w:val="left" w:pos="720"/>
              </w:tabs>
              <w:kinsoku w:val="0"/>
              <w:snapToGrid w:val="0"/>
              <w:spacing w:line="300" w:lineRule="exact"/>
              <w:jc w:val="center"/>
              <w:rPr>
                <w:rFonts w:ascii="微軟正黑體" w:eastAsia="微軟正黑體" w:hAnsi="微軟正黑體" w:hint="eastAsia"/>
                <w:color w:val="000000"/>
                <w:sz w:val="28"/>
              </w:rPr>
            </w:pPr>
          </w:p>
        </w:tc>
      </w:tr>
    </w:tbl>
    <w:p w:rsidR="00635FAC" w:rsidRPr="00635FAC" w:rsidRDefault="00635FAC" w:rsidP="000B3A37">
      <w:pPr>
        <w:tabs>
          <w:tab w:val="left" w:pos="211"/>
          <w:tab w:val="left" w:pos="480"/>
          <w:tab w:val="left" w:pos="720"/>
          <w:tab w:val="left" w:pos="1224"/>
        </w:tabs>
        <w:rPr>
          <w:rFonts w:hAnsi="新細明體" w:hint="eastAsia"/>
          <w:b/>
          <w:color w:val="000000"/>
        </w:rPr>
      </w:pPr>
      <w:r>
        <w:rPr>
          <w:rFonts w:hAnsi="新細明體" w:hint="eastAsia"/>
          <w:b/>
        </w:rPr>
        <w:t>一、單選題：每題</w:t>
      </w:r>
      <w:r>
        <w:rPr>
          <w:rFonts w:hAnsi="新細明體"/>
          <w:b/>
        </w:rPr>
        <w:t>2分，共80分，</w:t>
      </w:r>
      <w:r>
        <w:rPr>
          <w:rFonts w:hAnsi="新細明體" w:hint="eastAsia"/>
          <w:b/>
        </w:rPr>
        <w:t>答錯不到扣</w:t>
      </w:r>
    </w:p>
    <w:tbl>
      <w:tblPr>
        <w:tblStyle w:val="a9"/>
        <w:tblW w:w="11094" w:type="dxa"/>
        <w:tblLook w:val="04A0"/>
      </w:tblPr>
      <w:tblGrid>
        <w:gridCol w:w="2218"/>
        <w:gridCol w:w="2219"/>
        <w:gridCol w:w="2219"/>
        <w:gridCol w:w="2219"/>
        <w:gridCol w:w="2219"/>
      </w:tblGrid>
      <w:tr w:rsidR="00635FAC" w:rsidTr="00635FAC">
        <w:trPr>
          <w:trHeight w:val="645"/>
        </w:trPr>
        <w:tc>
          <w:tcPr>
            <w:tcW w:w="2218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1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2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3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4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5</w:t>
            </w:r>
          </w:p>
        </w:tc>
      </w:tr>
      <w:tr w:rsidR="00635FAC" w:rsidTr="00635FAC">
        <w:trPr>
          <w:trHeight w:val="645"/>
        </w:trPr>
        <w:tc>
          <w:tcPr>
            <w:tcW w:w="2218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6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7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8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9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10</w:t>
            </w:r>
          </w:p>
        </w:tc>
      </w:tr>
      <w:tr w:rsidR="00635FAC" w:rsidTr="00635FAC">
        <w:trPr>
          <w:trHeight w:val="645"/>
        </w:trPr>
        <w:tc>
          <w:tcPr>
            <w:tcW w:w="2218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11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12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13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14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15</w:t>
            </w:r>
          </w:p>
        </w:tc>
      </w:tr>
      <w:tr w:rsidR="00635FAC" w:rsidTr="00635FAC">
        <w:trPr>
          <w:trHeight w:val="619"/>
        </w:trPr>
        <w:tc>
          <w:tcPr>
            <w:tcW w:w="2218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16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17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18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19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20</w:t>
            </w:r>
          </w:p>
        </w:tc>
      </w:tr>
      <w:tr w:rsidR="00635FAC" w:rsidTr="00635FAC">
        <w:trPr>
          <w:trHeight w:val="645"/>
        </w:trPr>
        <w:tc>
          <w:tcPr>
            <w:tcW w:w="2218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21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22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23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24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25</w:t>
            </w:r>
          </w:p>
        </w:tc>
      </w:tr>
      <w:tr w:rsidR="00635FAC" w:rsidTr="00635FAC">
        <w:trPr>
          <w:trHeight w:val="645"/>
        </w:trPr>
        <w:tc>
          <w:tcPr>
            <w:tcW w:w="2218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26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27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28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29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30</w:t>
            </w:r>
          </w:p>
        </w:tc>
      </w:tr>
      <w:tr w:rsidR="00635FAC" w:rsidTr="00635FAC">
        <w:trPr>
          <w:trHeight w:val="645"/>
        </w:trPr>
        <w:tc>
          <w:tcPr>
            <w:tcW w:w="2218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31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32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33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34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35</w:t>
            </w:r>
          </w:p>
        </w:tc>
      </w:tr>
      <w:tr w:rsidR="00635FAC" w:rsidTr="00635FAC">
        <w:trPr>
          <w:trHeight w:val="645"/>
        </w:trPr>
        <w:tc>
          <w:tcPr>
            <w:tcW w:w="2218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36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37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38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39</w:t>
            </w:r>
          </w:p>
        </w:tc>
        <w:tc>
          <w:tcPr>
            <w:tcW w:w="2219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40</w:t>
            </w:r>
          </w:p>
        </w:tc>
      </w:tr>
    </w:tbl>
    <w:p w:rsidR="00635FAC" w:rsidRDefault="00635FAC" w:rsidP="000B3A37">
      <w:pPr>
        <w:tabs>
          <w:tab w:val="left" w:pos="211"/>
          <w:tab w:val="left" w:pos="480"/>
          <w:tab w:val="left" w:pos="720"/>
          <w:tab w:val="left" w:pos="1224"/>
        </w:tabs>
        <w:rPr>
          <w:rFonts w:hAnsi="新細明體" w:hint="eastAsia"/>
          <w:b/>
          <w:color w:val="000000"/>
        </w:rPr>
      </w:pPr>
      <w:r>
        <w:rPr>
          <w:rFonts w:hAnsi="新細明體" w:hint="eastAsia"/>
          <w:b/>
          <w:color w:val="000000"/>
        </w:rPr>
        <w:t>二、題組：每題</w:t>
      </w:r>
      <w:r>
        <w:rPr>
          <w:rFonts w:hAnsi="新細明體"/>
          <w:b/>
          <w:color w:val="000000"/>
        </w:rPr>
        <w:t>2分、共1</w:t>
      </w:r>
      <w:r>
        <w:rPr>
          <w:rFonts w:hAnsi="新細明體" w:hint="eastAsia"/>
          <w:b/>
          <w:color w:val="000000"/>
        </w:rPr>
        <w:t>2</w:t>
      </w:r>
      <w:r>
        <w:rPr>
          <w:rFonts w:hAnsi="新細明體"/>
          <w:b/>
          <w:color w:val="000000"/>
        </w:rPr>
        <w:t>分，</w:t>
      </w:r>
      <w:r>
        <w:rPr>
          <w:rFonts w:hAnsi="新細明體" w:hint="eastAsia"/>
          <w:b/>
        </w:rPr>
        <w:t>答錯不到扣</w:t>
      </w:r>
    </w:p>
    <w:tbl>
      <w:tblPr>
        <w:tblStyle w:val="a9"/>
        <w:tblW w:w="11122" w:type="dxa"/>
        <w:tblLook w:val="04A0"/>
      </w:tblPr>
      <w:tblGrid>
        <w:gridCol w:w="1852"/>
        <w:gridCol w:w="1854"/>
        <w:gridCol w:w="1854"/>
        <w:gridCol w:w="1854"/>
        <w:gridCol w:w="1854"/>
        <w:gridCol w:w="1854"/>
      </w:tblGrid>
      <w:tr w:rsidR="00635FAC" w:rsidTr="00635FAC">
        <w:trPr>
          <w:trHeight w:val="895"/>
        </w:trPr>
        <w:tc>
          <w:tcPr>
            <w:tcW w:w="1852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41</w:t>
            </w:r>
          </w:p>
        </w:tc>
        <w:tc>
          <w:tcPr>
            <w:tcW w:w="1854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42</w:t>
            </w:r>
          </w:p>
        </w:tc>
        <w:tc>
          <w:tcPr>
            <w:tcW w:w="1854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43</w:t>
            </w:r>
          </w:p>
        </w:tc>
        <w:tc>
          <w:tcPr>
            <w:tcW w:w="1854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44</w:t>
            </w:r>
          </w:p>
        </w:tc>
        <w:tc>
          <w:tcPr>
            <w:tcW w:w="1854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45</w:t>
            </w:r>
          </w:p>
        </w:tc>
        <w:tc>
          <w:tcPr>
            <w:tcW w:w="1854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46</w:t>
            </w:r>
          </w:p>
        </w:tc>
      </w:tr>
    </w:tbl>
    <w:p w:rsidR="00635FAC" w:rsidRDefault="00635FAC" w:rsidP="00635FAC">
      <w:pPr>
        <w:tabs>
          <w:tab w:val="left" w:pos="211"/>
          <w:tab w:val="left" w:pos="480"/>
          <w:tab w:val="left" w:pos="720"/>
        </w:tabs>
        <w:spacing w:line="320" w:lineRule="exact"/>
        <w:ind w:left="240" w:hangingChars="100" w:hanging="240"/>
        <w:rPr>
          <w:rFonts w:hAnsi="新細明體"/>
          <w:b/>
          <w:color w:val="000000"/>
        </w:rPr>
      </w:pPr>
      <w:r>
        <w:rPr>
          <w:rFonts w:hAnsi="新細明體" w:hint="eastAsia"/>
          <w:b/>
          <w:color w:val="000000"/>
        </w:rPr>
        <w:t>三、多選題：每題</w:t>
      </w:r>
      <w:r>
        <w:rPr>
          <w:rFonts w:hAnsi="新細明體"/>
          <w:b/>
          <w:color w:val="000000"/>
        </w:rPr>
        <w:t>2分，共8分，</w:t>
      </w:r>
      <w:r>
        <w:rPr>
          <w:rFonts w:hAnsi="新細明體" w:hint="eastAsia"/>
          <w:b/>
          <w:color w:val="000000"/>
        </w:rPr>
        <w:t>全對才給分，</w:t>
      </w:r>
      <w:r>
        <w:rPr>
          <w:rFonts w:hAnsi="新細明體" w:hint="eastAsia"/>
          <w:b/>
        </w:rPr>
        <w:t>答錯不到扣</w:t>
      </w:r>
    </w:p>
    <w:tbl>
      <w:tblPr>
        <w:tblStyle w:val="a9"/>
        <w:tblW w:w="11109" w:type="dxa"/>
        <w:tblLook w:val="04A0"/>
      </w:tblPr>
      <w:tblGrid>
        <w:gridCol w:w="2777"/>
        <w:gridCol w:w="2777"/>
        <w:gridCol w:w="2777"/>
        <w:gridCol w:w="2778"/>
      </w:tblGrid>
      <w:tr w:rsidR="00635FAC" w:rsidTr="00635FAC">
        <w:trPr>
          <w:trHeight w:val="870"/>
        </w:trPr>
        <w:tc>
          <w:tcPr>
            <w:tcW w:w="2777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47</w:t>
            </w:r>
          </w:p>
        </w:tc>
        <w:tc>
          <w:tcPr>
            <w:tcW w:w="2777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48</w:t>
            </w:r>
          </w:p>
        </w:tc>
        <w:tc>
          <w:tcPr>
            <w:tcW w:w="2777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49</w:t>
            </w:r>
          </w:p>
        </w:tc>
        <w:tc>
          <w:tcPr>
            <w:tcW w:w="2778" w:type="dxa"/>
          </w:tcPr>
          <w:p w:rsidR="00635FAC" w:rsidRDefault="00635FAC" w:rsidP="000B3A37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rFonts w:hAnsi="新細明體" w:hint="eastAsia"/>
                <w:b/>
                <w:color w:val="000000"/>
              </w:rPr>
            </w:pPr>
            <w:r>
              <w:rPr>
                <w:rFonts w:hAnsi="新細明體" w:hint="eastAsia"/>
                <w:b/>
                <w:color w:val="000000"/>
              </w:rPr>
              <w:t>50</w:t>
            </w:r>
          </w:p>
        </w:tc>
      </w:tr>
    </w:tbl>
    <w:p w:rsidR="00635FAC" w:rsidRPr="00635FAC" w:rsidRDefault="00635FAC" w:rsidP="000B3A37">
      <w:pPr>
        <w:tabs>
          <w:tab w:val="left" w:pos="211"/>
          <w:tab w:val="left" w:pos="480"/>
          <w:tab w:val="left" w:pos="720"/>
          <w:tab w:val="left" w:pos="1224"/>
        </w:tabs>
        <w:rPr>
          <w:rFonts w:hAnsi="新細明體" w:hint="eastAsia"/>
          <w:b/>
          <w:color w:val="000000"/>
        </w:rPr>
      </w:pPr>
    </w:p>
    <w:p w:rsidR="00635FAC" w:rsidRDefault="00635FAC" w:rsidP="000B3A37">
      <w:pPr>
        <w:tabs>
          <w:tab w:val="left" w:pos="211"/>
          <w:tab w:val="left" w:pos="480"/>
          <w:tab w:val="left" w:pos="720"/>
          <w:tab w:val="left" w:pos="1224"/>
        </w:tabs>
        <w:rPr>
          <w:rFonts w:hAnsi="新細明體" w:hint="eastAsia"/>
          <w:b/>
          <w:color w:val="000000"/>
        </w:rPr>
      </w:pPr>
    </w:p>
    <w:p w:rsidR="00635FAC" w:rsidRPr="00635FAC" w:rsidRDefault="00635FAC" w:rsidP="000B3A37">
      <w:pPr>
        <w:tabs>
          <w:tab w:val="left" w:pos="211"/>
          <w:tab w:val="left" w:pos="480"/>
          <w:tab w:val="left" w:pos="720"/>
          <w:tab w:val="left" w:pos="1224"/>
        </w:tabs>
        <w:rPr>
          <w:rFonts w:hAnsi="新細明體"/>
          <w:b/>
          <w:color w:val="000000"/>
        </w:rPr>
        <w:sectPr w:rsidR="00635FAC" w:rsidRPr="00635FAC" w:rsidSect="008533EA">
          <w:type w:val="continuous"/>
          <w:pgSz w:w="11907" w:h="16840" w:code="9"/>
          <w:pgMar w:top="454" w:right="567" w:bottom="454" w:left="567" w:header="397" w:footer="510" w:gutter="0"/>
          <w:cols w:space="720"/>
          <w:docGrid w:type="linesAndChars" w:linePitch="360"/>
        </w:sectPr>
      </w:pPr>
    </w:p>
    <w:p w:rsidR="00E53711" w:rsidRPr="00E53711" w:rsidRDefault="00E53711" w:rsidP="00E53711">
      <w:pPr>
        <w:tabs>
          <w:tab w:val="left" w:pos="210"/>
          <w:tab w:val="left" w:pos="480"/>
          <w:tab w:val="left" w:pos="720"/>
        </w:tabs>
        <w:kinsoku w:val="0"/>
        <w:snapToGrid w:val="0"/>
        <w:spacing w:line="300" w:lineRule="exact"/>
        <w:ind w:left="482" w:hanging="482"/>
        <w:jc w:val="center"/>
        <w:rPr>
          <w:rFonts w:ascii="微軟正黑體" w:eastAsia="微軟正黑體" w:hAnsi="微軟正黑體" w:hint="eastAsia"/>
          <w:color w:val="000000"/>
          <w:sz w:val="28"/>
        </w:rPr>
      </w:pPr>
      <w:r w:rsidRPr="0004166E">
        <w:rPr>
          <w:rFonts w:ascii="微軟正黑體" w:eastAsia="微軟正黑體" w:hAnsi="微軟正黑體" w:hint="eastAsia"/>
          <w:color w:val="000000"/>
          <w:sz w:val="28"/>
        </w:rPr>
        <w:lastRenderedPageBreak/>
        <w:t>松山高中九十七學年度上學期高二自然組（6-15班）歷史第二次期中考</w:t>
      </w:r>
      <w:r>
        <w:rPr>
          <w:rFonts w:ascii="微軟正黑體" w:eastAsia="微軟正黑體" w:hAnsi="微軟正黑體" w:hint="eastAsia"/>
          <w:color w:val="000000"/>
          <w:sz w:val="28"/>
        </w:rPr>
        <w:t>解</w:t>
      </w:r>
      <w:r w:rsidRPr="0004166E">
        <w:rPr>
          <w:rFonts w:ascii="微軟正黑體" w:eastAsia="微軟正黑體" w:hAnsi="微軟正黑體" w:hint="eastAsia"/>
          <w:color w:val="000000"/>
          <w:sz w:val="28"/>
        </w:rPr>
        <w:t>答</w:t>
      </w:r>
    </w:p>
    <w:p w:rsidR="00E53711" w:rsidRPr="00E53711" w:rsidRDefault="00E53711" w:rsidP="00E53711">
      <w:pPr>
        <w:tabs>
          <w:tab w:val="left" w:pos="211"/>
          <w:tab w:val="left" w:pos="480"/>
          <w:tab w:val="left" w:pos="720"/>
        </w:tabs>
        <w:kinsoku w:val="0"/>
        <w:snapToGrid w:val="0"/>
        <w:spacing w:line="320" w:lineRule="exact"/>
        <w:ind w:left="482" w:hanging="482"/>
        <w:jc w:val="center"/>
        <w:textAlignment w:val="top"/>
        <w:rPr>
          <w:rFonts w:hAnsi="新細明體"/>
          <w:b/>
          <w:sz w:val="28"/>
          <w:szCs w:val="28"/>
        </w:rPr>
      </w:pPr>
      <w:r w:rsidRPr="00E53711">
        <w:rPr>
          <w:rFonts w:hint="eastAsia"/>
          <w:color w:val="000000"/>
          <w:sz w:val="28"/>
          <w:szCs w:val="28"/>
        </w:rPr>
        <w:t>命題者： 黃瑪麗 老師</w:t>
      </w:r>
    </w:p>
    <w:p w:rsidR="00E53711" w:rsidRDefault="00E53711" w:rsidP="00E53711">
      <w:pPr>
        <w:tabs>
          <w:tab w:val="left" w:pos="211"/>
          <w:tab w:val="left" w:pos="480"/>
          <w:tab w:val="left" w:pos="720"/>
          <w:tab w:val="left" w:pos="1224"/>
        </w:tabs>
        <w:jc w:val="center"/>
        <w:rPr>
          <w:rFonts w:hAnsi="新細明體" w:hint="eastAsia"/>
          <w:b/>
          <w:color w:val="000000"/>
        </w:rPr>
      </w:pPr>
    </w:p>
    <w:p w:rsidR="00E53711" w:rsidRPr="00E53711" w:rsidRDefault="00E53711" w:rsidP="00E53711">
      <w:pPr>
        <w:tabs>
          <w:tab w:val="left" w:pos="211"/>
          <w:tab w:val="left" w:pos="480"/>
          <w:tab w:val="left" w:pos="720"/>
          <w:tab w:val="left" w:pos="1224"/>
        </w:tabs>
        <w:jc w:val="center"/>
        <w:rPr>
          <w:rFonts w:hAnsi="新細明體"/>
          <w:b/>
          <w:color w:val="000000"/>
        </w:rPr>
        <w:sectPr w:rsidR="00E53711" w:rsidRPr="00E53711" w:rsidSect="000B3A37">
          <w:pgSz w:w="11907" w:h="16840" w:code="9"/>
          <w:pgMar w:top="737" w:right="851" w:bottom="851" w:left="851" w:header="397" w:footer="510" w:gutter="0"/>
          <w:cols w:space="720"/>
          <w:docGrid w:type="linesAndChars" w:linePitch="360"/>
        </w:sectPr>
      </w:pPr>
    </w:p>
    <w:p w:rsidR="000B3A37" w:rsidRPr="000B3A37" w:rsidRDefault="000B3A37" w:rsidP="000B3A37">
      <w:p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  <w:color w:val="000000"/>
        </w:rPr>
      </w:pPr>
      <w:r>
        <w:rPr>
          <w:rFonts w:hAnsi="新細明體" w:hint="eastAsia"/>
          <w:b/>
          <w:color w:val="000000"/>
        </w:rPr>
        <w:lastRenderedPageBreak/>
        <w:t>一、單選題：每題</w:t>
      </w:r>
      <w:r>
        <w:rPr>
          <w:rFonts w:hAnsi="新細明體"/>
          <w:b/>
          <w:color w:val="000000"/>
        </w:rPr>
        <w:t>2分、共80分</w:t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A</w:t>
      </w:r>
      <w:r>
        <w:rPr>
          <w:rFonts w:hAnsi="新細明體"/>
          <w:bCs/>
        </w:rPr>
        <w:tab/>
      </w:r>
      <w:r>
        <w:rPr>
          <w:rFonts w:hAnsi="新細明體"/>
          <w:bCs/>
        </w:rPr>
        <w:tab/>
      </w:r>
    </w:p>
    <w:p w:rsidR="000B3A37" w:rsidRPr="000B3A37" w:rsidRDefault="000B3A37" w:rsidP="000B3A37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A</w:t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D</w:t>
      </w:r>
      <w:r>
        <w:rPr>
          <w:rFonts w:hAnsi="新細明體"/>
        </w:rPr>
        <w:tab/>
      </w:r>
      <w:r>
        <w:rPr>
          <w:rFonts w:hAnsi="新細明體"/>
        </w:rPr>
        <w:tab/>
      </w:r>
    </w:p>
    <w:p w:rsidR="000B3A37" w:rsidRPr="000B3A37" w:rsidRDefault="000B3A37" w:rsidP="000B3A37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</w:r>
      <w:r>
        <w:rPr>
          <w:rFonts w:hint="eastAsia"/>
          <w:bCs/>
        </w:rPr>
        <w:t>C</w:t>
      </w:r>
    </w:p>
    <w:p w:rsidR="000B3A37" w:rsidRPr="000B3A37" w:rsidRDefault="000B3A37" w:rsidP="000B3A37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</w:r>
      <w:r>
        <w:rPr>
          <w:rFonts w:hint="eastAsia"/>
          <w:bCs/>
        </w:rPr>
        <w:t>B</w:t>
      </w:r>
    </w:p>
    <w:p w:rsidR="000B3A37" w:rsidRPr="000B3A37" w:rsidRDefault="000B3A37" w:rsidP="000B3A37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B</w:t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A</w:t>
      </w:r>
      <w:r>
        <w:rPr>
          <w:rFonts w:hAnsi="新細明體"/>
        </w:rPr>
        <w:tab/>
      </w:r>
      <w:r>
        <w:rPr>
          <w:rFonts w:hAnsi="新細明體"/>
        </w:rPr>
        <w:tab/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</w:r>
      <w:r>
        <w:rPr>
          <w:rFonts w:hint="eastAsia"/>
          <w:bCs/>
        </w:rPr>
        <w:t>A</w:t>
      </w:r>
      <w:r>
        <w:rPr>
          <w:rFonts w:hAnsi="新細明體"/>
          <w:bCs/>
        </w:rPr>
        <w:tab/>
      </w:r>
      <w:r>
        <w:rPr>
          <w:rFonts w:hAnsi="新細明體"/>
          <w:bCs/>
        </w:rPr>
        <w:tab/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A</w:t>
      </w:r>
      <w:r>
        <w:rPr>
          <w:rFonts w:hAnsi="新細明體"/>
        </w:rPr>
        <w:tab/>
      </w:r>
      <w:r>
        <w:rPr>
          <w:rFonts w:hAnsi="新細明體"/>
        </w:rPr>
        <w:tab/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C</w:t>
      </w:r>
      <w:r>
        <w:rPr>
          <w:rFonts w:hAnsi="新細明體"/>
        </w:rPr>
        <w:tab/>
      </w:r>
      <w:r>
        <w:rPr>
          <w:rFonts w:hAnsi="新細明體"/>
        </w:rPr>
        <w:tab/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</w:r>
      <w:r>
        <w:rPr>
          <w:rFonts w:hint="eastAsia"/>
          <w:bCs/>
        </w:rPr>
        <w:t>A</w:t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C</w:t>
      </w:r>
      <w:r>
        <w:rPr>
          <w:rFonts w:hAnsi="新細明體"/>
        </w:rPr>
        <w:tab/>
      </w:r>
      <w:r>
        <w:rPr>
          <w:rFonts w:hAnsi="新細明體"/>
        </w:rPr>
        <w:tab/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</w:r>
      <w:r>
        <w:rPr>
          <w:rFonts w:hint="eastAsia"/>
          <w:bCs/>
        </w:rPr>
        <w:t>D</w:t>
      </w:r>
      <w:r>
        <w:rPr>
          <w:rFonts w:hAnsi="新細明體"/>
          <w:bCs/>
        </w:rPr>
        <w:tab/>
      </w:r>
      <w:r>
        <w:rPr>
          <w:rFonts w:hAnsi="新細明體"/>
          <w:bCs/>
        </w:rPr>
        <w:tab/>
      </w:r>
    </w:p>
    <w:p w:rsidR="000B3A37" w:rsidRPr="000B3A37" w:rsidRDefault="000B3A37" w:rsidP="000B3A37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Ansi="新細明體"/>
          <w:bCs/>
          <w:color w:val="000000"/>
        </w:rPr>
        <w:t>答案：</w:t>
      </w:r>
      <w:r>
        <w:rPr>
          <w:bCs/>
          <w:color w:val="000000"/>
        </w:rPr>
        <w:tab/>
      </w:r>
      <w:r>
        <w:rPr>
          <w:rFonts w:hint="eastAsia"/>
          <w:bCs/>
          <w:color w:val="000000"/>
        </w:rPr>
        <w:t>B</w:t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A</w:t>
      </w:r>
      <w:r>
        <w:rPr>
          <w:rFonts w:hAnsi="新細明體"/>
          <w:bCs/>
        </w:rPr>
        <w:tab/>
      </w:r>
      <w:r>
        <w:rPr>
          <w:rFonts w:hAnsi="新細明體"/>
          <w:bCs/>
        </w:rPr>
        <w:tab/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D</w:t>
      </w:r>
      <w:r>
        <w:rPr>
          <w:rFonts w:hAnsi="新細明體"/>
        </w:rPr>
        <w:tab/>
      </w:r>
      <w:r>
        <w:rPr>
          <w:rFonts w:hAnsi="新細明體"/>
        </w:rPr>
        <w:tab/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B</w:t>
      </w:r>
      <w:r>
        <w:rPr>
          <w:rFonts w:hAnsi="新細明體"/>
        </w:rPr>
        <w:tab/>
      </w:r>
      <w:r>
        <w:rPr>
          <w:rFonts w:hAnsi="新細明體"/>
        </w:rPr>
        <w:tab/>
      </w:r>
    </w:p>
    <w:p w:rsidR="000B3A37" w:rsidRPr="000B3A37" w:rsidRDefault="000B3A37" w:rsidP="000B3A37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  <w:t>D</w:t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</w:r>
      <w:r>
        <w:rPr>
          <w:rFonts w:hint="eastAsia"/>
          <w:bCs/>
        </w:rPr>
        <w:t>C</w:t>
      </w:r>
      <w:r>
        <w:rPr>
          <w:rFonts w:hAnsi="新細明體"/>
        </w:rPr>
        <w:tab/>
      </w:r>
      <w:r>
        <w:rPr>
          <w:rFonts w:hAnsi="新細明體"/>
        </w:rPr>
        <w:tab/>
      </w:r>
    </w:p>
    <w:p w:rsidR="000B3A37" w:rsidRPr="000B3A37" w:rsidRDefault="000B3A37" w:rsidP="000B3A37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A</w:t>
      </w:r>
    </w:p>
    <w:p w:rsidR="000B3A37" w:rsidRPr="000B3A37" w:rsidRDefault="000B3A37" w:rsidP="000B3A37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</w:r>
      <w:r>
        <w:rPr>
          <w:rFonts w:hint="eastAsia"/>
          <w:bCs/>
        </w:rPr>
        <w:t>A</w:t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  <w:bCs/>
          <w:color w:val="000000"/>
        </w:rPr>
        <w:t>答案：</w:t>
      </w:r>
      <w:r>
        <w:rPr>
          <w:bCs/>
          <w:color w:val="000000"/>
        </w:rPr>
        <w:tab/>
      </w:r>
      <w:r>
        <w:rPr>
          <w:rFonts w:hint="eastAsia"/>
          <w:bCs/>
          <w:color w:val="000000"/>
        </w:rPr>
        <w:t>C</w:t>
      </w:r>
      <w:r>
        <w:rPr>
          <w:rFonts w:hAnsi="新細明體"/>
          <w:bCs/>
        </w:rPr>
        <w:tab/>
      </w:r>
      <w:r>
        <w:rPr>
          <w:rFonts w:hAnsi="新細明體"/>
          <w:bCs/>
        </w:rPr>
        <w:tab/>
      </w:r>
    </w:p>
    <w:p w:rsidR="000B3A37" w:rsidRPr="000B3A37" w:rsidRDefault="000B3A37" w:rsidP="000B3A37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Ansi="新細明體"/>
          <w:bCs/>
          <w:color w:val="000000"/>
        </w:rPr>
        <w:t>答案：</w:t>
      </w:r>
      <w:r>
        <w:rPr>
          <w:bCs/>
          <w:color w:val="000000"/>
        </w:rPr>
        <w:tab/>
      </w:r>
      <w:r>
        <w:rPr>
          <w:rFonts w:hint="eastAsia"/>
          <w:bCs/>
          <w:color w:val="000000"/>
        </w:rPr>
        <w:t>A</w:t>
      </w:r>
    </w:p>
    <w:p w:rsidR="000B3A37" w:rsidRPr="000B3A37" w:rsidRDefault="000B3A37" w:rsidP="000B3A37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A</w:t>
      </w:r>
    </w:p>
    <w:p w:rsidR="000B3A37" w:rsidRPr="000B3A37" w:rsidRDefault="000B3A37" w:rsidP="000B3A37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</w:r>
      <w:r>
        <w:rPr>
          <w:rFonts w:hint="eastAsia"/>
          <w:bCs/>
        </w:rPr>
        <w:t>A</w:t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</w:r>
      <w:r>
        <w:rPr>
          <w:rFonts w:hint="eastAsia"/>
          <w:bCs/>
        </w:rPr>
        <w:t>C</w:t>
      </w:r>
      <w:r>
        <w:rPr>
          <w:rFonts w:hAnsi="新細明體"/>
          <w:bCs/>
        </w:rPr>
        <w:tab/>
      </w:r>
      <w:r>
        <w:rPr>
          <w:rFonts w:hAnsi="新細明體"/>
          <w:bCs/>
        </w:rPr>
        <w:tab/>
      </w:r>
    </w:p>
    <w:p w:rsidR="000B3A37" w:rsidRPr="000B3A37" w:rsidRDefault="000B3A37" w:rsidP="000B3A37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</w:r>
      <w:r>
        <w:rPr>
          <w:rFonts w:hint="eastAsia"/>
          <w:bCs/>
        </w:rPr>
        <w:t>A</w:t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B</w:t>
      </w:r>
      <w:r>
        <w:rPr>
          <w:rFonts w:hAnsi="新細明體"/>
        </w:rPr>
        <w:tab/>
      </w:r>
      <w:r>
        <w:rPr>
          <w:rFonts w:hAnsi="新細明體"/>
        </w:rPr>
        <w:tab/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A</w:t>
      </w:r>
      <w:r>
        <w:rPr>
          <w:rFonts w:hAnsi="新細明體"/>
        </w:rPr>
        <w:tab/>
      </w:r>
      <w:r>
        <w:rPr>
          <w:rFonts w:hAnsi="新細明體"/>
        </w:rPr>
        <w:tab/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C</w:t>
      </w:r>
      <w:r>
        <w:rPr>
          <w:rFonts w:hAnsi="新細明體"/>
        </w:rPr>
        <w:tab/>
      </w:r>
      <w:r>
        <w:rPr>
          <w:rFonts w:hAnsi="新細明體"/>
        </w:rPr>
        <w:tab/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D</w:t>
      </w:r>
      <w:r>
        <w:rPr>
          <w:rFonts w:hAnsi="新細明體"/>
        </w:rPr>
        <w:tab/>
      </w:r>
      <w:r>
        <w:rPr>
          <w:rFonts w:hAnsi="新細明體"/>
        </w:rPr>
        <w:tab/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</w:r>
      <w:r>
        <w:rPr>
          <w:rFonts w:hint="eastAsia"/>
          <w:bCs/>
        </w:rPr>
        <w:t>D</w:t>
      </w:r>
      <w:r>
        <w:rPr>
          <w:rFonts w:hAnsi="新細明體"/>
          <w:bCs/>
        </w:rPr>
        <w:tab/>
      </w:r>
      <w:r>
        <w:rPr>
          <w:rFonts w:hAnsi="新細明體"/>
          <w:bCs/>
        </w:rPr>
        <w:tab/>
      </w:r>
    </w:p>
    <w:p w:rsidR="000B3A37" w:rsidRPr="000B3A37" w:rsidRDefault="000B3A37" w:rsidP="000B3A37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B</w:t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</w:rPr>
        <w:t>答案：</w:t>
      </w:r>
      <w:r>
        <w:tab/>
      </w:r>
      <w:r>
        <w:rPr>
          <w:rFonts w:hint="eastAsia"/>
        </w:rPr>
        <w:t>A</w:t>
      </w:r>
      <w:r>
        <w:rPr>
          <w:rFonts w:hAnsi="新細明體"/>
        </w:rPr>
        <w:tab/>
      </w:r>
      <w:r>
        <w:rPr>
          <w:rFonts w:hAnsi="新細明體"/>
        </w:rPr>
        <w:tab/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</w:r>
      <w:r>
        <w:rPr>
          <w:rFonts w:hint="eastAsia"/>
          <w:bCs/>
        </w:rPr>
        <w:t>A</w:t>
      </w:r>
      <w:r>
        <w:rPr>
          <w:rFonts w:hAnsi="新細明體"/>
        </w:rPr>
        <w:tab/>
      </w:r>
      <w:r>
        <w:rPr>
          <w:rFonts w:hAnsi="新細明體"/>
        </w:rPr>
        <w:tab/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</w:r>
      <w:r>
        <w:rPr>
          <w:rFonts w:hint="eastAsia"/>
          <w:bCs/>
        </w:rPr>
        <w:t>D</w:t>
      </w:r>
      <w:r>
        <w:rPr>
          <w:rFonts w:hAnsi="新細明體"/>
          <w:bCs/>
        </w:rPr>
        <w:tab/>
      </w:r>
      <w:r>
        <w:rPr>
          <w:rFonts w:hAnsi="新細明體"/>
          <w:bCs/>
        </w:rPr>
        <w:tab/>
      </w:r>
    </w:p>
    <w:p w:rsidR="000B3A37" w:rsidRPr="000B3A37" w:rsidRDefault="000B3A37" w:rsidP="000B3A37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</w:r>
      <w:r>
        <w:rPr>
          <w:rFonts w:hint="eastAsia"/>
          <w:bCs/>
        </w:rPr>
        <w:t>D</w:t>
      </w:r>
    </w:p>
    <w:p w:rsidR="000B3A37" w:rsidRPr="000B3A37" w:rsidRDefault="000B3A37" w:rsidP="000B3A37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</w:r>
      <w:r>
        <w:rPr>
          <w:rFonts w:hint="eastAsia"/>
          <w:bCs/>
        </w:rPr>
        <w:t>C</w:t>
      </w:r>
    </w:p>
    <w:p w:rsidR="000B3A37" w:rsidRPr="000B3A37" w:rsidRDefault="000B3A37" w:rsidP="008E385A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</w:rPr>
      </w:pPr>
      <w:r>
        <w:rPr>
          <w:rFonts w:hAnsi="新細明體"/>
        </w:rPr>
        <w:lastRenderedPageBreak/>
        <w:t>答案：</w:t>
      </w:r>
      <w:r>
        <w:tab/>
      </w:r>
      <w:r>
        <w:rPr>
          <w:rFonts w:hint="eastAsia"/>
        </w:rPr>
        <w:t>C</w:t>
      </w:r>
      <w:r>
        <w:rPr>
          <w:rFonts w:hAnsi="新細明體"/>
        </w:rPr>
        <w:tab/>
      </w:r>
      <w:r>
        <w:rPr>
          <w:rFonts w:hAnsi="新細明體"/>
        </w:rPr>
        <w:tab/>
      </w:r>
    </w:p>
    <w:p w:rsidR="000B3A37" w:rsidRPr="000B3A37" w:rsidRDefault="000B3A37" w:rsidP="000B3A37">
      <w:pPr>
        <w:numPr>
          <w:ilvl w:val="0"/>
          <w:numId w:val="8"/>
        </w:num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</w:r>
      <w:r>
        <w:rPr>
          <w:rFonts w:hint="eastAsia"/>
          <w:bCs/>
        </w:rPr>
        <w:t>B</w:t>
      </w:r>
    </w:p>
    <w:p w:rsidR="000B3A37" w:rsidRPr="000B3A37" w:rsidRDefault="000B3A37" w:rsidP="008E385A">
      <w:pPr>
        <w:tabs>
          <w:tab w:val="left" w:pos="-120"/>
          <w:tab w:val="left" w:pos="1224"/>
        </w:tabs>
        <w:rPr>
          <w:rFonts w:hAnsi="新細明體"/>
          <w:b/>
          <w:color w:val="000000"/>
        </w:rPr>
      </w:pPr>
      <w:r>
        <w:rPr>
          <w:rFonts w:hAnsi="新細明體" w:hint="eastAsia"/>
          <w:color w:val="000000"/>
        </w:rPr>
        <w:t>二、題組：每格</w:t>
      </w:r>
      <w:r>
        <w:rPr>
          <w:rFonts w:hAnsi="新細明體"/>
          <w:color w:val="000000"/>
        </w:rPr>
        <w:t>2分、共1</w:t>
      </w:r>
      <w:r w:rsidR="008E385A">
        <w:rPr>
          <w:rFonts w:hAnsi="新細明體" w:hint="eastAsia"/>
          <w:color w:val="000000"/>
        </w:rPr>
        <w:t>2</w:t>
      </w:r>
      <w:r>
        <w:rPr>
          <w:rFonts w:hAnsi="新細明體"/>
          <w:color w:val="000000"/>
        </w:rPr>
        <w:t>分</w:t>
      </w:r>
    </w:p>
    <w:p w:rsidR="008E385A" w:rsidRDefault="008E385A" w:rsidP="008E385A">
      <w:pPr>
        <w:tabs>
          <w:tab w:val="left" w:pos="211"/>
          <w:tab w:val="left" w:pos="480"/>
          <w:tab w:val="left" w:pos="720"/>
          <w:tab w:val="left" w:pos="1224"/>
        </w:tabs>
        <w:rPr>
          <w:rFonts w:hint="eastAsia"/>
          <w:bCs/>
        </w:rPr>
      </w:pPr>
      <w:r>
        <w:rPr>
          <w:rFonts w:hint="eastAsia"/>
          <w:bCs/>
        </w:rPr>
        <w:t xml:space="preserve">41. </w:t>
      </w:r>
      <w:r w:rsidR="000B3A37">
        <w:rPr>
          <w:rFonts w:hAnsi="新細明體"/>
          <w:bCs/>
        </w:rPr>
        <w:t>答案</w:t>
      </w:r>
      <w:r w:rsidR="000B3A37">
        <w:rPr>
          <w:rFonts w:hint="eastAsia"/>
          <w:bCs/>
        </w:rPr>
        <w:t>B</w:t>
      </w:r>
    </w:p>
    <w:p w:rsidR="000B3A37" w:rsidRPr="000B3A37" w:rsidRDefault="00F36C0F" w:rsidP="008E385A">
      <w:pPr>
        <w:tabs>
          <w:tab w:val="left" w:pos="211"/>
          <w:tab w:val="left" w:pos="480"/>
          <w:tab w:val="left" w:pos="720"/>
          <w:tab w:val="left" w:pos="1224"/>
        </w:tabs>
        <w:rPr>
          <w:rFonts w:hAnsi="新細明體"/>
          <w:b/>
        </w:rPr>
      </w:pPr>
      <w:r>
        <w:rPr>
          <w:rFonts w:hint="eastAsia"/>
          <w:bCs/>
        </w:rPr>
        <w:t>42.</w:t>
      </w:r>
      <w:r w:rsidR="008E385A" w:rsidRPr="008E385A">
        <w:rPr>
          <w:rFonts w:hAnsi="新細明體"/>
          <w:bCs/>
        </w:rPr>
        <w:t xml:space="preserve"> </w:t>
      </w:r>
      <w:r w:rsidR="008E385A">
        <w:rPr>
          <w:rFonts w:hAnsi="新細明體"/>
          <w:bCs/>
        </w:rPr>
        <w:t>答案</w:t>
      </w:r>
      <w:r w:rsidR="000B3A37">
        <w:rPr>
          <w:rFonts w:hint="eastAsia"/>
          <w:bCs/>
        </w:rPr>
        <w:t>C</w:t>
      </w:r>
    </w:p>
    <w:p w:rsidR="008E385A" w:rsidRDefault="00F36C0F" w:rsidP="008E385A">
      <w:pPr>
        <w:tabs>
          <w:tab w:val="left" w:pos="211"/>
          <w:tab w:val="left" w:pos="480"/>
          <w:tab w:val="left" w:pos="720"/>
          <w:tab w:val="left" w:pos="1224"/>
        </w:tabs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43.</w:t>
      </w:r>
      <w:r w:rsidR="008E385A" w:rsidRPr="008E385A">
        <w:rPr>
          <w:rFonts w:hAnsi="新細明體"/>
          <w:bCs/>
          <w:color w:val="000000"/>
        </w:rPr>
        <w:t xml:space="preserve"> </w:t>
      </w:r>
      <w:r w:rsidR="008E385A">
        <w:rPr>
          <w:rFonts w:hAnsi="新細明體"/>
          <w:bCs/>
          <w:color w:val="000000"/>
        </w:rPr>
        <w:t>答案</w:t>
      </w:r>
      <w:r w:rsidR="000B3A37">
        <w:rPr>
          <w:rFonts w:hint="eastAsia"/>
          <w:bCs/>
          <w:color w:val="000000"/>
        </w:rPr>
        <w:t>A</w:t>
      </w:r>
    </w:p>
    <w:p w:rsidR="000B3A37" w:rsidRPr="000B3A37" w:rsidRDefault="00F36C0F" w:rsidP="008E385A">
      <w:pPr>
        <w:tabs>
          <w:tab w:val="left" w:pos="211"/>
          <w:tab w:val="left" w:pos="480"/>
          <w:tab w:val="left" w:pos="720"/>
          <w:tab w:val="left" w:pos="1224"/>
        </w:tabs>
        <w:rPr>
          <w:rFonts w:hAnsi="新細明體" w:hint="eastAsia"/>
          <w:b/>
        </w:rPr>
      </w:pPr>
      <w:r>
        <w:rPr>
          <w:rFonts w:hint="eastAsia"/>
          <w:bCs/>
          <w:color w:val="000000"/>
        </w:rPr>
        <w:t>44.</w:t>
      </w:r>
      <w:r w:rsidR="008E385A">
        <w:rPr>
          <w:rFonts w:hint="eastAsia"/>
          <w:bCs/>
          <w:color w:val="000000"/>
        </w:rPr>
        <w:t xml:space="preserve"> </w:t>
      </w:r>
      <w:r w:rsidR="008E385A">
        <w:rPr>
          <w:rFonts w:hAnsi="新細明體"/>
          <w:bCs/>
        </w:rPr>
        <w:t>答案</w:t>
      </w:r>
      <w:r w:rsidR="000B3A37">
        <w:rPr>
          <w:rFonts w:hint="eastAsia"/>
          <w:bCs/>
          <w:color w:val="000000"/>
        </w:rPr>
        <w:t>A。</w:t>
      </w:r>
    </w:p>
    <w:p w:rsidR="008E385A" w:rsidRDefault="008E385A" w:rsidP="008E385A">
      <w:pPr>
        <w:tabs>
          <w:tab w:val="left" w:pos="480"/>
          <w:tab w:val="left" w:pos="720"/>
          <w:tab w:val="left" w:pos="1224"/>
        </w:tabs>
        <w:ind w:left="482" w:hanging="482"/>
        <w:rPr>
          <w:rFonts w:hint="eastAsia"/>
          <w:bCs/>
        </w:rPr>
      </w:pPr>
      <w:r>
        <w:rPr>
          <w:rFonts w:hint="eastAsia"/>
          <w:bCs/>
        </w:rPr>
        <w:t>45.</w:t>
      </w:r>
      <w:r w:rsidRPr="008E385A">
        <w:rPr>
          <w:rFonts w:hAnsi="新細明體"/>
          <w:bCs/>
        </w:rPr>
        <w:t xml:space="preserve"> </w:t>
      </w:r>
      <w:r>
        <w:rPr>
          <w:rFonts w:hAnsi="新細明體"/>
          <w:bCs/>
        </w:rPr>
        <w:t>答案</w:t>
      </w:r>
      <w:r w:rsidR="000B3A37">
        <w:rPr>
          <w:rFonts w:hint="eastAsia"/>
          <w:bCs/>
        </w:rPr>
        <w:t>B</w:t>
      </w:r>
    </w:p>
    <w:p w:rsidR="000B3A37" w:rsidRPr="000B3A37" w:rsidRDefault="008E385A" w:rsidP="008E385A">
      <w:p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int="eastAsia"/>
          <w:bCs/>
        </w:rPr>
        <w:t>46.</w:t>
      </w:r>
      <w:r w:rsidRPr="008E385A">
        <w:rPr>
          <w:rFonts w:hAnsi="新細明體"/>
          <w:bCs/>
        </w:rPr>
        <w:t xml:space="preserve"> </w:t>
      </w:r>
      <w:r>
        <w:rPr>
          <w:rFonts w:hAnsi="新細明體"/>
          <w:bCs/>
        </w:rPr>
        <w:t>答案</w:t>
      </w:r>
      <w:r w:rsidR="000B3A37">
        <w:rPr>
          <w:rFonts w:hint="eastAsia"/>
          <w:bCs/>
        </w:rPr>
        <w:t>C。</w:t>
      </w:r>
    </w:p>
    <w:p w:rsidR="000B3A37" w:rsidRPr="000B3A37" w:rsidRDefault="000B3A37" w:rsidP="000B3A37">
      <w:pPr>
        <w:tabs>
          <w:tab w:val="left" w:pos="211"/>
          <w:tab w:val="left" w:pos="480"/>
          <w:tab w:val="left" w:pos="720"/>
          <w:tab w:val="left" w:pos="1224"/>
        </w:tabs>
        <w:ind w:left="482" w:hanging="482"/>
        <w:rPr>
          <w:rFonts w:hAnsi="新細明體"/>
          <w:b/>
          <w:color w:val="000000"/>
        </w:rPr>
      </w:pPr>
      <w:r>
        <w:rPr>
          <w:rFonts w:hAnsi="新細明體" w:hint="eastAsia"/>
          <w:b/>
          <w:color w:val="000000"/>
        </w:rPr>
        <w:t>三、多選題：每題</w:t>
      </w:r>
      <w:r>
        <w:rPr>
          <w:rFonts w:hAnsi="新細明體"/>
          <w:b/>
          <w:color w:val="000000"/>
        </w:rPr>
        <w:t>2分、共8分</w:t>
      </w:r>
    </w:p>
    <w:p w:rsidR="000B3A37" w:rsidRPr="000B3A37" w:rsidRDefault="008E385A" w:rsidP="008E385A">
      <w:pPr>
        <w:tabs>
          <w:tab w:val="left" w:pos="211"/>
          <w:tab w:val="left" w:pos="480"/>
          <w:tab w:val="left" w:pos="720"/>
          <w:tab w:val="left" w:pos="1224"/>
        </w:tabs>
        <w:rPr>
          <w:rFonts w:hAnsi="新細明體"/>
          <w:b/>
        </w:rPr>
      </w:pPr>
      <w:r>
        <w:rPr>
          <w:rFonts w:hAnsi="新細明體" w:hint="eastAsia"/>
        </w:rPr>
        <w:t xml:space="preserve">47. </w:t>
      </w:r>
      <w:r w:rsidR="000B3A37">
        <w:rPr>
          <w:rFonts w:hAnsi="新細明體"/>
        </w:rPr>
        <w:t>答案：</w:t>
      </w:r>
      <w:r w:rsidR="000B3A37">
        <w:tab/>
      </w:r>
      <w:r w:rsidR="000B3A37">
        <w:rPr>
          <w:rFonts w:hint="eastAsia"/>
        </w:rPr>
        <w:t>AD</w:t>
      </w:r>
      <w:r w:rsidR="000B3A37">
        <w:rPr>
          <w:rFonts w:hAnsi="新細明體"/>
        </w:rPr>
        <w:tab/>
      </w:r>
      <w:r w:rsidR="000B3A37">
        <w:rPr>
          <w:rFonts w:hAnsi="新細明體"/>
        </w:rPr>
        <w:tab/>
      </w:r>
    </w:p>
    <w:p w:rsidR="000B3A37" w:rsidRPr="000B3A37" w:rsidRDefault="000B3A37" w:rsidP="008E385A">
      <w:pPr>
        <w:numPr>
          <w:ilvl w:val="0"/>
          <w:numId w:val="11"/>
        </w:numPr>
        <w:tabs>
          <w:tab w:val="left" w:pos="211"/>
          <w:tab w:val="left" w:pos="480"/>
          <w:tab w:val="left" w:pos="720"/>
          <w:tab w:val="left" w:pos="1224"/>
        </w:tabs>
        <w:rPr>
          <w:rFonts w:hAnsi="新細明體" w:hint="eastAsia"/>
          <w:b/>
        </w:rPr>
      </w:pPr>
      <w:r>
        <w:rPr>
          <w:rFonts w:hAnsi="新細明體"/>
          <w:bCs/>
        </w:rPr>
        <w:t>答案：</w:t>
      </w:r>
      <w:r>
        <w:rPr>
          <w:bCs/>
        </w:rPr>
        <w:tab/>
      </w:r>
      <w:r>
        <w:rPr>
          <w:rFonts w:hint="eastAsia"/>
          <w:bCs/>
        </w:rPr>
        <w:t>ABDE</w:t>
      </w:r>
    </w:p>
    <w:p w:rsidR="000B3A37" w:rsidRPr="000B3A37" w:rsidRDefault="008E385A" w:rsidP="008E385A">
      <w:pPr>
        <w:tabs>
          <w:tab w:val="left" w:pos="720"/>
          <w:tab w:val="left" w:pos="1224"/>
        </w:tabs>
        <w:ind w:left="482" w:hanging="482"/>
        <w:rPr>
          <w:rFonts w:hAnsi="新細明體" w:hint="eastAsia"/>
          <w:b/>
        </w:rPr>
      </w:pPr>
      <w:r>
        <w:rPr>
          <w:rFonts w:hAnsi="新細明體" w:hint="eastAsia"/>
        </w:rPr>
        <w:t xml:space="preserve">49. </w:t>
      </w:r>
      <w:r w:rsidR="000B3A37">
        <w:rPr>
          <w:rFonts w:hAnsi="新細明體"/>
        </w:rPr>
        <w:t>答案：</w:t>
      </w:r>
      <w:r w:rsidR="000B3A37">
        <w:tab/>
      </w:r>
      <w:r w:rsidR="000B3A37">
        <w:rPr>
          <w:rFonts w:hint="eastAsia"/>
        </w:rPr>
        <w:t>ABCDE</w:t>
      </w:r>
    </w:p>
    <w:p w:rsidR="000B3A37" w:rsidRPr="000B3A37" w:rsidRDefault="000B3A37" w:rsidP="008E385A">
      <w:pPr>
        <w:numPr>
          <w:ilvl w:val="0"/>
          <w:numId w:val="11"/>
        </w:numPr>
        <w:tabs>
          <w:tab w:val="left" w:pos="211"/>
          <w:tab w:val="left" w:pos="480"/>
          <w:tab w:val="left" w:pos="720"/>
          <w:tab w:val="left" w:pos="1224"/>
        </w:tabs>
        <w:rPr>
          <w:rFonts w:hAnsi="新細明體" w:hint="eastAsia"/>
          <w:b/>
        </w:rPr>
      </w:pPr>
      <w:r>
        <w:rPr>
          <w:rFonts w:hAnsi="新細明體"/>
        </w:rPr>
        <w:t>答案：</w:t>
      </w:r>
      <w:r>
        <w:tab/>
        <w:t>ABCE</w:t>
      </w:r>
    </w:p>
    <w:p w:rsidR="00731517" w:rsidRPr="000B3A37" w:rsidRDefault="00731517" w:rsidP="000B3A37">
      <w:pPr>
        <w:tabs>
          <w:tab w:val="left" w:pos="211"/>
          <w:tab w:val="left" w:pos="480"/>
          <w:tab w:val="left" w:pos="720"/>
          <w:tab w:val="left" w:pos="1224"/>
        </w:tabs>
        <w:rPr>
          <w:rFonts w:hAnsi="新細明體" w:hint="eastAsia"/>
          <w:b/>
        </w:rPr>
      </w:pPr>
    </w:p>
    <w:sectPr w:rsidR="00731517" w:rsidRPr="000B3A37" w:rsidSect="000B3A37">
      <w:type w:val="continuous"/>
      <w:pgSz w:w="11907" w:h="16840" w:code="9"/>
      <w:pgMar w:top="737" w:right="851" w:bottom="851" w:left="851" w:header="397" w:footer="510" w:gutter="0"/>
      <w:cols w:num="2"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FAC" w:rsidRDefault="00635FAC">
      <w:r>
        <w:separator/>
      </w:r>
    </w:p>
  </w:endnote>
  <w:endnote w:type="continuationSeparator" w:id="0">
    <w:p w:rsidR="00635FAC" w:rsidRDefault="00635F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FAC" w:rsidRDefault="00635FAC">
    <w:pPr>
      <w:pStyle w:val="a6"/>
      <w:jc w:val="center"/>
      <w:rPr>
        <w:rFonts w:hint="eastAsia"/>
      </w:rPr>
    </w:pPr>
    <w:r>
      <w:rPr>
        <w:rFonts w:eastAsia="標楷體" w:hint="eastAsia"/>
      </w:rPr>
      <w:t>─</w:t>
    </w:r>
    <w:r>
      <w:rPr>
        <w:rFonts w:eastAsia="標楷體" w:hint="eastAsia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E53711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 xml:space="preserve"> ─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FAC" w:rsidRDefault="00635FAC">
      <w:r>
        <w:separator/>
      </w:r>
    </w:p>
  </w:footnote>
  <w:footnote w:type="continuationSeparator" w:id="0">
    <w:p w:rsidR="00635FAC" w:rsidRDefault="00635F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978F6"/>
    <w:multiLevelType w:val="singleLevel"/>
    <w:tmpl w:val="F6F4ACE2"/>
    <w:lvl w:ilvl="0">
      <w:start w:val="1"/>
      <w:numFmt w:val="decimal"/>
      <w:lvlText w:val="(   )%1."/>
      <w:lvlJc w:val="left"/>
      <w:pPr>
        <w:tabs>
          <w:tab w:val="num" w:pos="720"/>
        </w:tabs>
        <w:ind w:left="425" w:hanging="425"/>
      </w:pPr>
      <w:rPr>
        <w:rFonts w:hint="eastAsia"/>
      </w:rPr>
    </w:lvl>
  </w:abstractNum>
  <w:abstractNum w:abstractNumId="1">
    <w:nsid w:val="05C16321"/>
    <w:multiLevelType w:val="hybridMultilevel"/>
    <w:tmpl w:val="8B944FC8"/>
    <w:lvl w:ilvl="0" w:tplc="7BD4D9FA">
      <w:start w:val="1"/>
      <w:numFmt w:val="decimal"/>
      <w:lvlText w:val="(     )%1."/>
      <w:lvlJc w:val="left"/>
      <w:pPr>
        <w:tabs>
          <w:tab w:val="num" w:pos="1247"/>
        </w:tabs>
        <w:ind w:left="1247" w:hanging="1247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E17492C"/>
    <w:multiLevelType w:val="hybridMultilevel"/>
    <w:tmpl w:val="8D0A6484"/>
    <w:lvl w:ilvl="0" w:tplc="6164B8F8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3">
    <w:nsid w:val="28557646"/>
    <w:multiLevelType w:val="hybridMultilevel"/>
    <w:tmpl w:val="055ACB52"/>
    <w:lvl w:ilvl="0" w:tplc="4CDAACC4">
      <w:start w:val="1"/>
      <w:numFmt w:val="decimal"/>
      <w:lvlText w:val="%1."/>
      <w:lvlJc w:val="left"/>
      <w:pPr>
        <w:tabs>
          <w:tab w:val="num" w:pos="1457"/>
        </w:tabs>
        <w:ind w:left="720" w:hanging="510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70"/>
        </w:tabs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10"/>
        </w:tabs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50"/>
        </w:tabs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80"/>
      </w:pPr>
    </w:lvl>
  </w:abstractNum>
  <w:abstractNum w:abstractNumId="4">
    <w:nsid w:val="32CA29DE"/>
    <w:multiLevelType w:val="hybridMultilevel"/>
    <w:tmpl w:val="F5D824E2"/>
    <w:lvl w:ilvl="0" w:tplc="4CDAACC4">
      <w:start w:val="1"/>
      <w:numFmt w:val="decimal"/>
      <w:lvlText w:val="%1."/>
      <w:lvlJc w:val="left"/>
      <w:pPr>
        <w:tabs>
          <w:tab w:val="num" w:pos="1457"/>
        </w:tabs>
        <w:ind w:left="720" w:hanging="510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70"/>
        </w:tabs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10"/>
        </w:tabs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50"/>
        </w:tabs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80"/>
      </w:pPr>
    </w:lvl>
  </w:abstractNum>
  <w:abstractNum w:abstractNumId="5">
    <w:nsid w:val="36412223"/>
    <w:multiLevelType w:val="hybridMultilevel"/>
    <w:tmpl w:val="B2389DE8"/>
    <w:lvl w:ilvl="0" w:tplc="7BD4D9FA">
      <w:start w:val="1"/>
      <w:numFmt w:val="decimal"/>
      <w:lvlText w:val="(     )%1."/>
      <w:lvlJc w:val="left"/>
      <w:pPr>
        <w:tabs>
          <w:tab w:val="num" w:pos="1247"/>
        </w:tabs>
        <w:ind w:left="1247" w:hanging="1247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6F563BB"/>
    <w:multiLevelType w:val="hybridMultilevel"/>
    <w:tmpl w:val="983E18AA"/>
    <w:lvl w:ilvl="0" w:tplc="42763BAC">
      <w:start w:val="1"/>
      <w:numFmt w:val="decimal"/>
      <w:lvlText w:val=" %1."/>
      <w:lvlJc w:val="left"/>
      <w:pPr>
        <w:tabs>
          <w:tab w:val="num" w:pos="1247"/>
        </w:tabs>
        <w:ind w:left="510" w:hanging="510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5AC34133"/>
    <w:multiLevelType w:val="hybridMultilevel"/>
    <w:tmpl w:val="BCEC21BC"/>
    <w:lvl w:ilvl="0" w:tplc="4CDAACC4">
      <w:start w:val="1"/>
      <w:numFmt w:val="decimal"/>
      <w:lvlText w:val="%1."/>
      <w:lvlJc w:val="left"/>
      <w:pPr>
        <w:tabs>
          <w:tab w:val="num" w:pos="1457"/>
        </w:tabs>
        <w:ind w:left="720" w:hanging="510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70"/>
        </w:tabs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10"/>
        </w:tabs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50"/>
        </w:tabs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80"/>
      </w:pPr>
    </w:lvl>
  </w:abstractNum>
  <w:abstractNum w:abstractNumId="8">
    <w:nsid w:val="61B814D8"/>
    <w:multiLevelType w:val="singleLevel"/>
    <w:tmpl w:val="884649AA"/>
    <w:lvl w:ilvl="0">
      <w:start w:val="1"/>
      <w:numFmt w:val="none"/>
      <w:lvlText w:val="(　　)"/>
      <w:lvlJc w:val="left"/>
      <w:pPr>
        <w:tabs>
          <w:tab w:val="num" w:pos="720"/>
        </w:tabs>
        <w:ind w:left="0" w:firstLine="0"/>
      </w:pPr>
      <w:rPr>
        <w:rFonts w:hint="eastAsia"/>
      </w:rPr>
    </w:lvl>
  </w:abstractNum>
  <w:abstractNum w:abstractNumId="9">
    <w:nsid w:val="69924140"/>
    <w:multiLevelType w:val="hybridMultilevel"/>
    <w:tmpl w:val="111CA4AE"/>
    <w:lvl w:ilvl="0" w:tplc="7BD4D9FA">
      <w:start w:val="1"/>
      <w:numFmt w:val="decimal"/>
      <w:lvlText w:val="(     )%1."/>
      <w:lvlJc w:val="left"/>
      <w:pPr>
        <w:tabs>
          <w:tab w:val="num" w:pos="1247"/>
        </w:tabs>
        <w:ind w:left="1247" w:hanging="1247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6CEE3085"/>
    <w:multiLevelType w:val="hybridMultilevel"/>
    <w:tmpl w:val="76DC38DA"/>
    <w:lvl w:ilvl="0" w:tplc="C5B4281E">
      <w:start w:val="4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attachedTemplate r:id="rId1"/>
  <w:stylePaneFormatFilter w:val="3F01"/>
  <w:defaultTabStop w:val="495"/>
  <w:drawingGridHorizontalSpacing w:val="120"/>
  <w:displayHorizontalDrawingGridEvery w:val="0"/>
  <w:displayVerticalDrawingGridEvery w:val="2"/>
  <w:noPunctuationKerning/>
  <w:characterSpacingControl w:val="doNotCompress"/>
  <w:noLineBreaksBefore w:lang="zh-TW" w:val="。"/>
  <w:hdrShapeDefaults>
    <o:shapedefaults v:ext="edit" spidmax="3074" fill="f" fillcolor="white" stroke="f">
      <v:fill color="white" on="f"/>
      <v:stroke on="f"/>
      <v:textbox inset="0,0,0,0"/>
      <o:colormru v:ext="edit" colors="#eaeaea"/>
      <o:colormenu v:ext="edit" fillcolor="#eaeaea" strokecolor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731517"/>
    <w:rsid w:val="0004166E"/>
    <w:rsid w:val="000B3A37"/>
    <w:rsid w:val="0036485F"/>
    <w:rsid w:val="00635FAC"/>
    <w:rsid w:val="006D42C9"/>
    <w:rsid w:val="00731517"/>
    <w:rsid w:val="007E08FB"/>
    <w:rsid w:val="008533EA"/>
    <w:rsid w:val="008E385A"/>
    <w:rsid w:val="00A334B2"/>
    <w:rsid w:val="00AC0887"/>
    <w:rsid w:val="00DF211E"/>
    <w:rsid w:val="00E53711"/>
    <w:rsid w:val="00F36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0,0,0,0"/>
      <o:colormru v:ext="edit" colors="#eaeaea"/>
      <o:colormenu v:ext="edit" fillcolor="#eaeaea" strokecolor="black"/>
    </o:shapedefaults>
    <o:shapelayout v:ext="edit">
      <o:idmap v:ext="edit" data="2"/>
      <o:regrouptable v:ext="edit">
        <o:entry new="1" old="0"/>
        <o:entry new="2" old="1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新細明體"/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annotation reference"/>
    <w:basedOn w:val="a0"/>
    <w:semiHidden/>
    <w:rPr>
      <w:sz w:val="18"/>
    </w:rPr>
  </w:style>
  <w:style w:type="paragraph" w:styleId="a4">
    <w:name w:val="annotation text"/>
    <w:basedOn w:val="a"/>
    <w:semiHidden/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0"/>
  </w:style>
  <w:style w:type="paragraph" w:styleId="a8">
    <w:name w:val="Plain Text"/>
    <w:basedOn w:val="a"/>
    <w:rPr>
      <w:rFonts w:ascii="細明體" w:eastAsia="細明體" w:hAnsi="Courier New"/>
    </w:rPr>
  </w:style>
  <w:style w:type="table" w:styleId="a9">
    <w:name w:val="Table Grid"/>
    <w:basedOn w:val="a1"/>
    <w:uiPriority w:val="59"/>
    <w:rsid w:val="00635F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Microsoft_Office_Word_97_-_2003___1.doc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0643;&#20013;&#33288;\970102_class2_23_&#27511;&#21490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970102_class2_23_歷史</Template>
  <TotalTime>8</TotalTime>
  <Pages>6</Pages>
  <Words>1158</Words>
  <Characters>6602</Characters>
  <Application>Microsoft Office Word</Application>
  <DocSecurity>4</DocSecurity>
  <Lines>55</Lines>
  <Paragraphs>15</Paragraphs>
  <ScaleCrop>false</ScaleCrop>
  <Company>南一書局企業股份有限公司</Company>
  <LinksUpToDate>false</LinksUpToDate>
  <CharactersWithSpaces>7745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A4橫書單欄</dc:title>
  <dc:creator>USER</dc:creator>
  <cp:lastModifiedBy>Mark</cp:lastModifiedBy>
  <cp:revision>2</cp:revision>
  <cp:lastPrinted>1999-08-31T08:41:00Z</cp:lastPrinted>
  <dcterms:created xsi:type="dcterms:W3CDTF">2009-10-14T12:52:00Z</dcterms:created>
  <dcterms:modified xsi:type="dcterms:W3CDTF">2009-10-14T12:52:00Z</dcterms:modified>
</cp:coreProperties>
</file>